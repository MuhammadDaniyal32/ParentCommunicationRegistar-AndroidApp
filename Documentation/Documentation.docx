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7A38766" w14:textId="0D79E76B" w:rsidR="00C847F2" w:rsidRPr="00BC7F2E" w:rsidRDefault="00BC7F2E" w:rsidP="00BC7F2E">
      <w:pPr>
        <w:spacing w:after="0"/>
        <w:jc w:val="center"/>
        <w:rPr>
          <w:b/>
          <w:bCs/>
          <w:color w:val="1F497D" w:themeColor="text2"/>
          <w:sz w:val="72"/>
          <w:szCs w:val="72"/>
        </w:rPr>
      </w:pPr>
      <w:bookmarkStart w:id="0" w:name="_GoBack"/>
      <w:r>
        <w:rPr>
          <w:noProof/>
          <w:color w:val="EEECE1" w:themeColor="background2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7216" behindDoc="1" locked="0" layoutInCell="0" allowOverlap="1" wp14:anchorId="400A3266" wp14:editId="705FAC4F">
                <wp:simplePos x="0" y="0"/>
                <wp:positionH relativeFrom="page">
                  <wp:posOffset>0</wp:posOffset>
                </wp:positionH>
                <wp:positionV relativeFrom="page">
                  <wp:posOffset>-695325</wp:posOffset>
                </wp:positionV>
                <wp:extent cx="7772400" cy="10761980"/>
                <wp:effectExtent l="0" t="0" r="0" b="1270"/>
                <wp:wrapNone/>
                <wp:docPr id="38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761980"/>
                          <a:chOff x="0" y="-1108"/>
                          <a:chExt cx="12240" cy="16948"/>
                        </a:xfrm>
                      </wpg:grpSpPr>
                      <wps:wsp>
                        <wps:cNvPr id="38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158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97" y="-1108"/>
                            <a:ext cx="11016" cy="16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5F7AB" id="Group 39" o:spid="_x0000_s1026" style="position:absolute;margin-left:0;margin-top:-54.75pt;width:612pt;height:847.4pt;z-index:-251659264;mso-width-percent:1000;mso-position-horizontal-relative:page;mso-position-vertical-relative:page;mso-width-percent:1000" coordorigin=",-1108" coordsize="12240,16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" o:allowincell="f">
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" fillcolor="#5f497a [2407]" stroked="f"/>
                <v:rect id="Rectangle 41" o:spid="_x0000_s1028" style="position:absolute;left:597;top:-1108;width:11016;height:16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<w10:wrap anchorx="page" anchory="page"/>
              </v:group>
            </w:pict>
          </mc:Fallback>
        </mc:AlternateContent>
      </w:r>
      <w:bookmarkEnd w:id="0"/>
      <w:r>
        <w:rPr>
          <w:noProof/>
          <w:color w:val="EEECE1" w:themeColor="background2"/>
          <w:sz w:val="32"/>
          <w:szCs w:val="32"/>
        </w:rPr>
        <w:drawing>
          <wp:inline distT="0" distB="0" distL="0" distR="0" wp14:anchorId="22156A37" wp14:editId="18AFA6FA">
            <wp:extent cx="2099296" cy="2099296"/>
            <wp:effectExtent l="76200" t="95250" r="263525" b="2254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296" cy="20992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dt>
      <w:sdtPr>
        <w:rPr>
          <w:color w:val="000000" w:themeColor="text1"/>
          <w:sz w:val="32"/>
          <w:szCs w:val="32"/>
        </w:rPr>
        <w:id w:val="-128618643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auto"/>
          <w:sz w:val="22"/>
          <w:szCs w:val="22"/>
        </w:rPr>
      </w:sdtEndPr>
      <w:sdtContent>
        <w:p w14:paraId="578E5D79" w14:textId="0C81EA04" w:rsidR="0021672C" w:rsidRDefault="00BC7F2E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F8111CD" wp14:editId="1C0FC62E">
                    <wp:simplePos x="0" y="0"/>
                    <wp:positionH relativeFrom="page">
                      <wp:posOffset>390525</wp:posOffset>
                    </wp:positionH>
                    <wp:positionV relativeFrom="page">
                      <wp:posOffset>4562474</wp:posOffset>
                    </wp:positionV>
                    <wp:extent cx="6995160" cy="657225"/>
                    <wp:effectExtent l="0" t="0" r="0" b="9525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5722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6B9258" w14:textId="77777777" w:rsidR="0021672C" w:rsidRDefault="0021672C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BC7F2E" w14:paraId="169FEF34" w14:textId="77777777" w:rsidTr="007E1319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134506472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14:paraId="41A4A7F7" w14:textId="18FC0BD1" w:rsidR="00BC7F2E" w:rsidRDefault="00BC7F2E" w:rsidP="00BC7F2E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pcr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1360933875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14:paraId="64CC8F3C" w14:textId="58418674" w:rsidR="00BC7F2E" w:rsidRDefault="00BC7F2E" w:rsidP="00BC7F2E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Parent Communication Register App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EFB5046" w14:textId="77777777" w:rsidR="00BC7F2E" w:rsidRDefault="00BC7F2E"/>
                            </w:txbxContent>
                          </wps:txbx>
                          <wps:bodyPr rot="0" vert="horz" wrap="square" lIns="228600" tIns="0" rIns="22860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F8111CD" id="Rectangle 42" o:spid="_x0000_s1026" style="position:absolute;left:0;text-align:left;margin-left:30.75pt;margin-top:359.25pt;width:550.8pt;height:51.75pt;z-index:251659264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" o:allowincell="f" fillcolor="#a5a5a5" stroked="f">
                    <v:fill opacity="58853f"/>
                    <v:textbox inset="18pt,0,18pt,0">
                      <w:txbxContent>
                        <w:p w14:paraId="686B9258" w14:textId="77777777" w:rsidR="0021672C" w:rsidRDefault="0021672C">
                          <w:pPr>
                            <w:pStyle w:val="NoSpacing"/>
                            <w:spacing w:line="14" w:lineRule="exact"/>
                          </w:pPr>
                        </w:p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BC7F2E" w14:paraId="169FEF34" w14:textId="77777777" w:rsidTr="007E1319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134506472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14:paraId="41A4A7F7" w14:textId="18FC0BD1" w:rsidR="00BC7F2E" w:rsidRDefault="00BC7F2E" w:rsidP="00BC7F2E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pcr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1360933875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14:paraId="64CC8F3C" w14:textId="58418674" w:rsidR="00BC7F2E" w:rsidRDefault="00BC7F2E" w:rsidP="00BC7F2E">
                                    <w:pPr>
                                      <w:pStyle w:val="NoSpacing"/>
                                      <w:jc w:val="center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Parent Communication Register App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6EFB5046" w14:textId="77777777" w:rsidR="00BC7F2E" w:rsidRDefault="00BC7F2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21-05-2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9A499B">
                <w:rPr>
                  <w:color w:val="000000" w:themeColor="text1"/>
                  <w:sz w:val="32"/>
                  <w:szCs w:val="32"/>
                </w:rPr>
                <w:t>5/21/2021</w:t>
              </w:r>
            </w:sdtContent>
          </w:sdt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576"/>
          </w:tblGrid>
          <w:tr w:rsidR="0021672C" w14:paraId="4BE20EFD" w14:textId="77777777">
            <w:trPr>
              <w:trHeight w:val="360"/>
            </w:trPr>
            <w:tc>
              <w:tcPr>
                <w:tcW w:w="9576" w:type="dxa"/>
              </w:tcPr>
              <w:p w14:paraId="0BA4C9E5" w14:textId="77777777" w:rsidR="0021672C" w:rsidRDefault="0021672C" w:rsidP="002D6E65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</w:p>
            </w:tc>
          </w:tr>
        </w:tbl>
        <w:p w14:paraId="3A65CD9D" w14:textId="1078FCAB" w:rsidR="007C6FAC" w:rsidRDefault="00EE0F7F" w:rsidP="007C6FAC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sdtContent>
    </w:sdt>
    <w:p w14:paraId="6E8DC15F" w14:textId="77777777" w:rsidR="00E05EF0" w:rsidRDefault="003614A7" w:rsidP="007C6FAC">
      <w:pPr>
        <w:spacing w:after="0" w:line="240" w:lineRule="auto"/>
        <w:rPr>
          <w:rFonts w:ascii="AR BLANCA" w:hAnsi="AR BLANCA"/>
          <w:smallCaps/>
          <w:sz w:val="72"/>
          <w:szCs w:val="72"/>
          <w:u w:val="single"/>
        </w:rPr>
      </w:pPr>
      <w:r w:rsidRPr="00C847F2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48488D" wp14:editId="3B1430ED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505710" cy="3682365"/>
                <wp:effectExtent l="76200" t="57150" r="85090" b="8953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710" cy="36823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E060F" w14:textId="77777777" w:rsidR="005D3ADE" w:rsidRDefault="00C847F2" w:rsidP="005D3AD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663126">
                              <w:rPr>
                                <w:b/>
                                <w:sz w:val="32"/>
                              </w:rPr>
                              <w:t>Group Members:</w:t>
                            </w:r>
                          </w:p>
                          <w:p w14:paraId="7098EE10" w14:textId="5452BCB3" w:rsidR="005D3ADE" w:rsidRPr="005D3ADE" w:rsidRDefault="005D3ADE" w:rsidP="005D3AD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t>Student1136370</w:t>
                            </w:r>
                          </w:p>
                          <w:p w14:paraId="2160ABD1" w14:textId="3FB7E4BF" w:rsidR="005D3ADE" w:rsidRDefault="005D3ADE" w:rsidP="005D3ADE">
                            <w:pPr>
                              <w:spacing w:after="0"/>
                            </w:pPr>
                            <w:r>
                              <w:t>MUHAMMAD DANIYAL</w:t>
                            </w:r>
                          </w:p>
                          <w:p w14:paraId="06E1069C" w14:textId="77777777" w:rsidR="005D3ADE" w:rsidRDefault="005D3ADE" w:rsidP="005D3ADE">
                            <w:pPr>
                              <w:spacing w:after="0"/>
                            </w:pPr>
                          </w:p>
                          <w:p w14:paraId="1CDA07C4" w14:textId="0CCF46EF" w:rsidR="005D3ADE" w:rsidRDefault="005D3ADE" w:rsidP="005D3ADE">
                            <w:pPr>
                              <w:spacing w:after="0"/>
                            </w:pPr>
                            <w:r>
                              <w:t>Student1124861</w:t>
                            </w:r>
                          </w:p>
                          <w:p w14:paraId="73689FD9" w14:textId="77777777" w:rsidR="005D3ADE" w:rsidRDefault="005D3ADE" w:rsidP="005D3ADE">
                            <w:pPr>
                              <w:spacing w:after="0"/>
                            </w:pPr>
                            <w:r>
                              <w:t>OSAMA AHMED</w:t>
                            </w:r>
                          </w:p>
                          <w:p w14:paraId="0FC94A23" w14:textId="77777777" w:rsidR="005D3ADE" w:rsidRDefault="005D3ADE" w:rsidP="005D3ADE">
                            <w:pPr>
                              <w:spacing w:after="0"/>
                            </w:pPr>
                          </w:p>
                          <w:p w14:paraId="507A35C0" w14:textId="6742EFF5" w:rsidR="005D3ADE" w:rsidRDefault="005D3ADE" w:rsidP="005D3ADE">
                            <w:pPr>
                              <w:spacing w:after="0"/>
                            </w:pPr>
                            <w:r>
                              <w:t>Student1146740</w:t>
                            </w:r>
                          </w:p>
                          <w:p w14:paraId="7B6CDB57" w14:textId="77777777" w:rsidR="005D3ADE" w:rsidRDefault="005D3ADE" w:rsidP="005D3ADE">
                            <w:pPr>
                              <w:spacing w:after="0"/>
                            </w:pPr>
                            <w:r>
                              <w:t>SAMEER HUSSAIN KHAN</w:t>
                            </w:r>
                          </w:p>
                          <w:p w14:paraId="1A279B95" w14:textId="77777777" w:rsidR="005D3ADE" w:rsidRDefault="005D3ADE" w:rsidP="005D3ADE">
                            <w:pPr>
                              <w:spacing w:after="0"/>
                            </w:pPr>
                          </w:p>
                          <w:p w14:paraId="185AA85C" w14:textId="47C83917" w:rsidR="005D3ADE" w:rsidRDefault="005D3ADE" w:rsidP="005D3ADE">
                            <w:pPr>
                              <w:spacing w:after="0"/>
                            </w:pPr>
                            <w:r>
                              <w:t>Student1140600</w:t>
                            </w:r>
                          </w:p>
                          <w:p w14:paraId="2AB85832" w14:textId="7D1C3F5E" w:rsidR="005D3ADE" w:rsidRDefault="005D3ADE" w:rsidP="005D3ADE">
                            <w:pPr>
                              <w:spacing w:after="0"/>
                            </w:pPr>
                            <w:r>
                              <w:t>SHARJEEL JAVAID</w:t>
                            </w:r>
                          </w:p>
                          <w:p w14:paraId="49C1E21D" w14:textId="1D3333A1" w:rsidR="00BD6BA5" w:rsidRDefault="00C847F2">
                            <w:proofErr w:type="gramStart"/>
                            <w:r>
                              <w:t>Code :</w:t>
                            </w:r>
                            <w:proofErr w:type="gramEnd"/>
                            <w:r w:rsidR="00255CA8">
                              <w:t xml:space="preserve"> 66</w:t>
                            </w:r>
                            <w:r w:rsidR="005D3ADE">
                              <w:t>73</w:t>
                            </w:r>
                          </w:p>
                          <w:p w14:paraId="28E65008" w14:textId="59007EBB" w:rsidR="00663126" w:rsidRPr="00B3369C" w:rsidRDefault="00663126">
                            <w:r w:rsidRPr="00663126">
                              <w:rPr>
                                <w:b/>
                              </w:rPr>
                              <w:t>Submitted To</w:t>
                            </w:r>
                            <w:r w:rsidR="00B3369C">
                              <w:rPr>
                                <w:b/>
                              </w:rPr>
                              <w:t>:</w:t>
                            </w:r>
                            <w:r w:rsidRPr="00663126">
                              <w:rPr>
                                <w:b/>
                              </w:rPr>
                              <w:t xml:space="preserve"> </w:t>
                            </w:r>
                            <w:hyperlink r:id="rId11" w:history="1">
                              <w:r w:rsidR="00B3369C" w:rsidRPr="00436E13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eprojects@aptech.ac.in</w:t>
                              </w:r>
                            </w:hyperlink>
                          </w:p>
                          <w:p w14:paraId="26990BD0" w14:textId="77777777" w:rsidR="00663126" w:rsidRDefault="006631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126">
                              <w:rPr>
                                <w:rFonts w:ascii="Times New Roman" w:hAnsi="Times New Roman" w:cs="Times New Roman"/>
                                <w:b/>
                              </w:rPr>
                              <w:t>Project Instructor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255CA8">
                              <w:rPr>
                                <w:rFonts w:ascii="Times New Roman" w:hAnsi="Times New Roman" w:cs="Times New Roman"/>
                              </w:rPr>
                              <w:t xml:space="preserve"> Fahad Hussain</w:t>
                            </w:r>
                          </w:p>
                          <w:p w14:paraId="5866FA49" w14:textId="77777777" w:rsidR="00663126" w:rsidRDefault="006631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Mr. </w:t>
                            </w:r>
                            <w:r w:rsidR="003A7085">
                              <w:rPr>
                                <w:rFonts w:ascii="Times New Roman" w:hAnsi="Times New Roman" w:cs="Times New Roman"/>
                              </w:rPr>
                              <w:t>FAHAD HUSSAIN</w:t>
                            </w:r>
                          </w:p>
                          <w:p w14:paraId="019CA68E" w14:textId="77777777" w:rsidR="00663126" w:rsidRDefault="00663126">
                            <w:r>
                              <w:rPr>
                                <w:rFonts w:ascii="Times New Roman" w:hAnsi="Times New Roman" w:cs="Times New Roman"/>
                              </w:rPr>
                              <w:t>Curriculum</w:t>
                            </w:r>
                          </w:p>
                          <w:p w14:paraId="71AE3581" w14:textId="77777777" w:rsidR="00325FAA" w:rsidRDefault="00325FAA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848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0;width:197.3pt;height:289.9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" fillcolor="#8064a2 [3207]" strokecolor="white [3201]" strokeweight="3pt">
                <v:shadow on="t" color="black" opacity="24903f" origin=",.5" offset="0,.55556mm"/>
                <v:textbox>
                  <w:txbxContent>
                    <w:p w14:paraId="051E060F" w14:textId="77777777" w:rsidR="005D3ADE" w:rsidRDefault="00C847F2" w:rsidP="005D3ADE">
                      <w:pPr>
                        <w:rPr>
                          <w:b/>
                          <w:sz w:val="32"/>
                        </w:rPr>
                      </w:pPr>
                      <w:r w:rsidRPr="00663126">
                        <w:rPr>
                          <w:b/>
                          <w:sz w:val="32"/>
                        </w:rPr>
                        <w:t>Group Members:</w:t>
                      </w:r>
                    </w:p>
                    <w:p w14:paraId="7098EE10" w14:textId="5452BCB3" w:rsidR="005D3ADE" w:rsidRPr="005D3ADE" w:rsidRDefault="005D3ADE" w:rsidP="005D3ADE">
                      <w:pPr>
                        <w:rPr>
                          <w:b/>
                          <w:sz w:val="32"/>
                        </w:rPr>
                      </w:pPr>
                      <w:r>
                        <w:t>Student1136370</w:t>
                      </w:r>
                    </w:p>
                    <w:p w14:paraId="2160ABD1" w14:textId="3FB7E4BF" w:rsidR="005D3ADE" w:rsidRDefault="005D3ADE" w:rsidP="005D3ADE">
                      <w:pPr>
                        <w:spacing w:after="0"/>
                      </w:pPr>
                      <w:r>
                        <w:t>MUHAMMAD DANIYAL</w:t>
                      </w:r>
                    </w:p>
                    <w:p w14:paraId="06E1069C" w14:textId="77777777" w:rsidR="005D3ADE" w:rsidRDefault="005D3ADE" w:rsidP="005D3ADE">
                      <w:pPr>
                        <w:spacing w:after="0"/>
                      </w:pPr>
                    </w:p>
                    <w:p w14:paraId="1CDA07C4" w14:textId="0CCF46EF" w:rsidR="005D3ADE" w:rsidRDefault="005D3ADE" w:rsidP="005D3ADE">
                      <w:pPr>
                        <w:spacing w:after="0"/>
                      </w:pPr>
                      <w:r>
                        <w:t>Student1124861</w:t>
                      </w:r>
                    </w:p>
                    <w:p w14:paraId="73689FD9" w14:textId="77777777" w:rsidR="005D3ADE" w:rsidRDefault="005D3ADE" w:rsidP="005D3ADE">
                      <w:pPr>
                        <w:spacing w:after="0"/>
                      </w:pPr>
                      <w:r>
                        <w:t>OSAMA AHMED</w:t>
                      </w:r>
                    </w:p>
                    <w:p w14:paraId="0FC94A23" w14:textId="77777777" w:rsidR="005D3ADE" w:rsidRDefault="005D3ADE" w:rsidP="005D3ADE">
                      <w:pPr>
                        <w:spacing w:after="0"/>
                      </w:pPr>
                    </w:p>
                    <w:p w14:paraId="507A35C0" w14:textId="6742EFF5" w:rsidR="005D3ADE" w:rsidRDefault="005D3ADE" w:rsidP="005D3ADE">
                      <w:pPr>
                        <w:spacing w:after="0"/>
                      </w:pPr>
                      <w:r>
                        <w:t>Student1146740</w:t>
                      </w:r>
                    </w:p>
                    <w:p w14:paraId="7B6CDB57" w14:textId="77777777" w:rsidR="005D3ADE" w:rsidRDefault="005D3ADE" w:rsidP="005D3ADE">
                      <w:pPr>
                        <w:spacing w:after="0"/>
                      </w:pPr>
                      <w:r>
                        <w:t>SAMEER HUSSAIN KHAN</w:t>
                      </w:r>
                    </w:p>
                    <w:p w14:paraId="1A279B95" w14:textId="77777777" w:rsidR="005D3ADE" w:rsidRDefault="005D3ADE" w:rsidP="005D3ADE">
                      <w:pPr>
                        <w:spacing w:after="0"/>
                      </w:pPr>
                    </w:p>
                    <w:p w14:paraId="185AA85C" w14:textId="47C83917" w:rsidR="005D3ADE" w:rsidRDefault="005D3ADE" w:rsidP="005D3ADE">
                      <w:pPr>
                        <w:spacing w:after="0"/>
                      </w:pPr>
                      <w:r>
                        <w:t>Student1140600</w:t>
                      </w:r>
                    </w:p>
                    <w:p w14:paraId="2AB85832" w14:textId="7D1C3F5E" w:rsidR="005D3ADE" w:rsidRDefault="005D3ADE" w:rsidP="005D3ADE">
                      <w:pPr>
                        <w:spacing w:after="0"/>
                      </w:pPr>
                      <w:r>
                        <w:t>SHARJEEL JAVAID</w:t>
                      </w:r>
                    </w:p>
                    <w:p w14:paraId="49C1E21D" w14:textId="1D3333A1" w:rsidR="00BD6BA5" w:rsidRDefault="00C847F2">
                      <w:proofErr w:type="gramStart"/>
                      <w:r>
                        <w:t>Code :</w:t>
                      </w:r>
                      <w:proofErr w:type="gramEnd"/>
                      <w:r w:rsidR="00255CA8">
                        <w:t xml:space="preserve"> 66</w:t>
                      </w:r>
                      <w:r w:rsidR="005D3ADE">
                        <w:t>73</w:t>
                      </w:r>
                    </w:p>
                    <w:p w14:paraId="28E65008" w14:textId="59007EBB" w:rsidR="00663126" w:rsidRPr="00B3369C" w:rsidRDefault="00663126">
                      <w:r w:rsidRPr="00663126">
                        <w:rPr>
                          <w:b/>
                        </w:rPr>
                        <w:t>Submitted To</w:t>
                      </w:r>
                      <w:r w:rsidR="00B3369C">
                        <w:rPr>
                          <w:b/>
                        </w:rPr>
                        <w:t>:</w:t>
                      </w:r>
                      <w:r w:rsidRPr="00663126">
                        <w:rPr>
                          <w:b/>
                        </w:rPr>
                        <w:t xml:space="preserve"> </w:t>
                      </w:r>
                      <w:hyperlink r:id="rId12" w:history="1">
                        <w:r w:rsidR="00B3369C" w:rsidRPr="00436E13">
                          <w:rPr>
                            <w:rStyle w:val="Hyperlink"/>
                            <w:rFonts w:ascii="Times New Roman" w:hAnsi="Times New Roman" w:cs="Times New Roman"/>
                          </w:rPr>
                          <w:t>eprojects@aptech.ac.in</w:t>
                        </w:r>
                      </w:hyperlink>
                    </w:p>
                    <w:p w14:paraId="26990BD0" w14:textId="77777777" w:rsidR="00663126" w:rsidRDefault="0066312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63126">
                        <w:rPr>
                          <w:rFonts w:ascii="Times New Roman" w:hAnsi="Times New Roman" w:cs="Times New Roman"/>
                          <w:b/>
                        </w:rPr>
                        <w:t>Project Instructor</w:t>
                      </w:r>
                      <w:r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255CA8">
                        <w:rPr>
                          <w:rFonts w:ascii="Times New Roman" w:hAnsi="Times New Roman" w:cs="Times New Roman"/>
                        </w:rPr>
                        <w:t xml:space="preserve"> Fahad Hussain</w:t>
                      </w:r>
                    </w:p>
                    <w:p w14:paraId="5866FA49" w14:textId="77777777" w:rsidR="00663126" w:rsidRDefault="0066312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Mr. </w:t>
                      </w:r>
                      <w:r w:rsidR="003A7085">
                        <w:rPr>
                          <w:rFonts w:ascii="Times New Roman" w:hAnsi="Times New Roman" w:cs="Times New Roman"/>
                        </w:rPr>
                        <w:t>FAHAD HUSSAIN</w:t>
                      </w:r>
                    </w:p>
                    <w:p w14:paraId="019CA68E" w14:textId="77777777" w:rsidR="00663126" w:rsidRDefault="00663126">
                      <w:r>
                        <w:rPr>
                          <w:rFonts w:ascii="Times New Roman" w:hAnsi="Times New Roman" w:cs="Times New Roman"/>
                        </w:rPr>
                        <w:t>Curriculum</w:t>
                      </w:r>
                    </w:p>
                    <w:p w14:paraId="71AE3581" w14:textId="77777777" w:rsidR="00325FAA" w:rsidRDefault="00325FAA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05EF0">
        <w:rPr>
          <w:rFonts w:ascii="Times New Roman" w:hAnsi="Times New Roman" w:cs="Times New Roman"/>
        </w:rPr>
        <w:br w:type="page"/>
      </w:r>
      <w:r w:rsidR="00E05EF0" w:rsidRPr="00DD44C9">
        <w:rPr>
          <w:rFonts w:ascii="AR BLANCA" w:hAnsi="AR BLANCA"/>
          <w:smallCaps/>
          <w:sz w:val="72"/>
          <w:szCs w:val="72"/>
          <w:u w:val="single"/>
        </w:rPr>
        <w:lastRenderedPageBreak/>
        <w:t>Table of Contents</w:t>
      </w:r>
    </w:p>
    <w:p w14:paraId="4F404256" w14:textId="77777777" w:rsidR="007C6FAC" w:rsidRDefault="007C6FAC" w:rsidP="007C6FAC">
      <w:pPr>
        <w:spacing w:after="0" w:line="240" w:lineRule="auto"/>
        <w:rPr>
          <w:rFonts w:ascii="AR BLANCA" w:hAnsi="AR BLANCA"/>
          <w:smallCaps/>
          <w:sz w:val="72"/>
          <w:szCs w:val="72"/>
          <w:u w:val="single"/>
        </w:rPr>
      </w:pPr>
    </w:p>
    <w:p w14:paraId="6F3DBB93" w14:textId="77777777" w:rsidR="007C6FAC" w:rsidRPr="007C6FAC" w:rsidRDefault="007C6FAC" w:rsidP="007C6FAC">
      <w:pPr>
        <w:spacing w:after="0" w:line="240" w:lineRule="auto"/>
        <w:rPr>
          <w:rFonts w:ascii="Times New Roman" w:hAnsi="Times New Roman" w:cs="Times New Roman"/>
          <w:b/>
        </w:rPr>
      </w:pPr>
    </w:p>
    <w:p w14:paraId="2E51EA8B" w14:textId="4A91E6FE" w:rsidR="00E05EF0" w:rsidRPr="00931E49" w:rsidRDefault="00E05EF0" w:rsidP="00E05EF0">
      <w:pPr>
        <w:pStyle w:val="TOC1"/>
        <w:spacing w:before="0" w:line="360" w:lineRule="auto"/>
        <w:jc w:val="both"/>
        <w:rPr>
          <w:rFonts w:ascii="Times New Roman" w:eastAsiaTheme="minorEastAsia" w:hAnsi="Times New Roman" w:cs="Aharoni"/>
          <w:bCs w:val="0"/>
          <w:sz w:val="40"/>
          <w:szCs w:val="40"/>
        </w:rPr>
      </w:pPr>
      <w:r w:rsidRPr="0076007E">
        <w:rPr>
          <w:rStyle w:val="Hyperlink"/>
          <w:rFonts w:ascii="Adobe Garamond Pro Bold" w:hAnsi="Adobe Garamond Pro Bold"/>
          <w:sz w:val="28"/>
        </w:rPr>
        <w:fldChar w:fldCharType="begin"/>
      </w:r>
      <w:r w:rsidRPr="0076007E">
        <w:rPr>
          <w:rStyle w:val="Hyperlink"/>
          <w:rFonts w:ascii="Adobe Garamond Pro Bold" w:hAnsi="Adobe Garamond Pro Bold"/>
          <w:caps w:val="0"/>
          <w:sz w:val="28"/>
        </w:rPr>
        <w:instrText xml:space="preserve"> TOC \o \h \z \u </w:instrText>
      </w:r>
      <w:r w:rsidRPr="0076007E">
        <w:rPr>
          <w:rStyle w:val="Hyperlink"/>
          <w:rFonts w:ascii="Adobe Garamond Pro Bold" w:hAnsi="Adobe Garamond Pro Bold"/>
          <w:sz w:val="28"/>
        </w:rPr>
        <w:fldChar w:fldCharType="separate"/>
      </w:r>
      <w:hyperlink w:anchor="_Toc377214122" w:history="1">
        <w:r w:rsidR="00DB7131" w:rsidRPr="00DB7131">
          <w:rPr>
            <w:rStyle w:val="Hyperlink"/>
            <w:rFonts w:ascii="Times New Roman" w:eastAsiaTheme="minorHAnsi" w:hAnsi="Times New Roman" w:cs="Aharoni"/>
            <w:caps w:val="0"/>
            <w:sz w:val="40"/>
            <w:szCs w:val="40"/>
          </w:rPr>
          <w:t>Problem Definition</w:t>
        </w:r>
        <w:r w:rsidRPr="00931E49">
          <w:rPr>
            <w:rFonts w:ascii="Times New Roman" w:hAnsi="Times New Roman" w:cs="Aharoni"/>
            <w:caps w:val="0"/>
            <w:webHidden/>
            <w:sz w:val="40"/>
            <w:szCs w:val="40"/>
          </w:rPr>
          <w:tab/>
        </w:r>
        <w:r w:rsidRPr="00931E49">
          <w:rPr>
            <w:rFonts w:ascii="Times New Roman" w:hAnsi="Times New Roman" w:cs="Aharoni"/>
            <w:webHidden/>
            <w:sz w:val="40"/>
            <w:szCs w:val="40"/>
          </w:rPr>
          <w:fldChar w:fldCharType="begin"/>
        </w:r>
        <w:r w:rsidRPr="00931E49">
          <w:rPr>
            <w:rFonts w:ascii="Times New Roman" w:hAnsi="Times New Roman" w:cs="Aharoni"/>
            <w:webHidden/>
            <w:sz w:val="40"/>
            <w:szCs w:val="40"/>
          </w:rPr>
          <w:instrText xml:space="preserve"> PAGEREF _Toc377214122 \h </w:instrText>
        </w:r>
        <w:r w:rsidRPr="00931E49">
          <w:rPr>
            <w:rFonts w:ascii="Times New Roman" w:hAnsi="Times New Roman" w:cs="Aharoni"/>
            <w:webHidden/>
            <w:sz w:val="40"/>
            <w:szCs w:val="40"/>
          </w:rPr>
        </w:r>
        <w:r w:rsidRPr="00931E49">
          <w:rPr>
            <w:rFonts w:ascii="Times New Roman" w:hAnsi="Times New Roman" w:cs="Aharoni"/>
            <w:webHidden/>
            <w:sz w:val="40"/>
            <w:szCs w:val="40"/>
          </w:rPr>
          <w:fldChar w:fldCharType="separate"/>
        </w:r>
        <w:r w:rsidRPr="00931E49">
          <w:rPr>
            <w:rFonts w:ascii="Times New Roman" w:hAnsi="Times New Roman" w:cs="Aharoni"/>
            <w:caps w:val="0"/>
            <w:webHidden/>
            <w:sz w:val="40"/>
            <w:szCs w:val="40"/>
          </w:rPr>
          <w:t>2</w:t>
        </w:r>
        <w:r w:rsidRPr="00931E49">
          <w:rPr>
            <w:rFonts w:ascii="Times New Roman" w:hAnsi="Times New Roman" w:cs="Aharoni"/>
            <w:webHidden/>
            <w:sz w:val="40"/>
            <w:szCs w:val="40"/>
          </w:rPr>
          <w:fldChar w:fldCharType="end"/>
        </w:r>
      </w:hyperlink>
    </w:p>
    <w:p w14:paraId="179F9EF4" w14:textId="36299EF2" w:rsidR="00E05EF0" w:rsidRPr="00931E49" w:rsidRDefault="00EE0F7F" w:rsidP="00E05EF0">
      <w:pPr>
        <w:pStyle w:val="TOC1"/>
        <w:spacing w:before="0" w:line="360" w:lineRule="auto"/>
        <w:jc w:val="both"/>
        <w:rPr>
          <w:rFonts w:ascii="Times New Roman" w:eastAsiaTheme="minorEastAsia" w:hAnsi="Times New Roman" w:cs="Aharoni"/>
          <w:bCs w:val="0"/>
          <w:sz w:val="40"/>
          <w:szCs w:val="40"/>
        </w:rPr>
      </w:pPr>
      <w:hyperlink w:anchor="_Toc377214123" w:history="1">
        <w:r w:rsidR="00DB7131" w:rsidRPr="00DB7131">
          <w:rPr>
            <w:rStyle w:val="Hyperlink"/>
            <w:rFonts w:ascii="Times New Roman" w:eastAsiaTheme="minorHAnsi" w:hAnsi="Times New Roman" w:cs="Aharoni"/>
            <w:caps w:val="0"/>
            <w:sz w:val="40"/>
            <w:szCs w:val="40"/>
          </w:rPr>
          <w:t>Hardware And Software Requirement</w:t>
        </w:r>
        <w:r w:rsidR="00E05EF0" w:rsidRPr="00931E49">
          <w:rPr>
            <w:rFonts w:ascii="Times New Roman" w:hAnsi="Times New Roman" w:cs="Aharoni"/>
            <w:caps w:val="0"/>
            <w:webHidden/>
            <w:sz w:val="40"/>
            <w:szCs w:val="40"/>
          </w:rPr>
          <w:tab/>
        </w:r>
        <w:r w:rsidR="00464F00">
          <w:rPr>
            <w:rFonts w:ascii="Times New Roman" w:hAnsi="Times New Roman" w:cs="Aharoni"/>
            <w:webHidden/>
            <w:sz w:val="40"/>
            <w:szCs w:val="40"/>
          </w:rPr>
          <w:t>3</w:t>
        </w:r>
      </w:hyperlink>
    </w:p>
    <w:p w14:paraId="61A1C2EA" w14:textId="47A1C5D3" w:rsidR="00E05EF0" w:rsidRPr="00931E49" w:rsidRDefault="00DB7131" w:rsidP="00E05EF0">
      <w:pPr>
        <w:pStyle w:val="TOC1"/>
        <w:spacing w:before="0" w:line="360" w:lineRule="auto"/>
        <w:jc w:val="both"/>
        <w:rPr>
          <w:rFonts w:ascii="Times New Roman" w:eastAsiaTheme="minorEastAsia" w:hAnsi="Times New Roman" w:cs="Aharoni"/>
          <w:bCs w:val="0"/>
          <w:sz w:val="40"/>
          <w:szCs w:val="40"/>
        </w:rPr>
      </w:pPr>
      <w:r w:rsidRPr="00DB7131">
        <w:rPr>
          <w:rStyle w:val="Hyperlink"/>
          <w:rFonts w:ascii="Times New Roman" w:hAnsi="Times New Roman" w:cs="Aharoni"/>
          <w:caps w:val="0"/>
          <w:color w:val="auto"/>
          <w:sz w:val="40"/>
          <w:szCs w:val="40"/>
        </w:rPr>
        <w:t>Project Duration</w:t>
      </w:r>
      <w:hyperlink w:anchor="_Toc377214124" w:history="1">
        <w:r w:rsidR="00E05EF0" w:rsidRPr="00931E49">
          <w:rPr>
            <w:rFonts w:ascii="Times New Roman" w:hAnsi="Times New Roman" w:cs="Aharoni"/>
            <w:caps w:val="0"/>
            <w:webHidden/>
            <w:sz w:val="40"/>
            <w:szCs w:val="40"/>
          </w:rPr>
          <w:tab/>
        </w:r>
        <w:r w:rsidR="00464F00">
          <w:rPr>
            <w:rFonts w:ascii="Times New Roman" w:hAnsi="Times New Roman" w:cs="Aharoni"/>
            <w:webHidden/>
            <w:sz w:val="40"/>
            <w:szCs w:val="40"/>
          </w:rPr>
          <w:t>4</w:t>
        </w:r>
      </w:hyperlink>
    </w:p>
    <w:p w14:paraId="1B89B383" w14:textId="558650D8" w:rsidR="001E6F77" w:rsidRPr="00DB7131" w:rsidRDefault="00DB7131" w:rsidP="00DB7131">
      <w:pPr>
        <w:pStyle w:val="TOC1"/>
        <w:spacing w:before="0" w:line="360" w:lineRule="auto"/>
        <w:jc w:val="both"/>
        <w:rPr>
          <w:rFonts w:ascii="Times New Roman" w:eastAsiaTheme="minorEastAsia" w:hAnsi="Times New Roman" w:cs="Aharoni"/>
          <w:bCs w:val="0"/>
          <w:sz w:val="40"/>
          <w:szCs w:val="40"/>
        </w:rPr>
      </w:pPr>
      <w:r w:rsidRPr="00DB7131">
        <w:rPr>
          <w:rStyle w:val="Hyperlink"/>
          <w:rFonts w:ascii="Times New Roman" w:eastAsiaTheme="minorHAnsi" w:hAnsi="Times New Roman" w:cs="Aharoni"/>
          <w:caps w:val="0"/>
          <w:color w:val="auto"/>
          <w:sz w:val="40"/>
          <w:szCs w:val="40"/>
        </w:rPr>
        <w:t>Snap Shots</w:t>
      </w:r>
      <w:hyperlink w:anchor="_Toc377214127" w:history="1">
        <w:r w:rsidR="00E05EF0" w:rsidRPr="00931E49">
          <w:rPr>
            <w:rFonts w:ascii="Times New Roman" w:hAnsi="Times New Roman" w:cs="Aharoni"/>
            <w:caps w:val="0"/>
            <w:webHidden/>
            <w:sz w:val="40"/>
            <w:szCs w:val="40"/>
          </w:rPr>
          <w:tab/>
        </w:r>
        <w:r w:rsidR="00464F00">
          <w:rPr>
            <w:rFonts w:ascii="Times New Roman" w:hAnsi="Times New Roman" w:cs="Aharoni"/>
            <w:webHidden/>
            <w:sz w:val="40"/>
            <w:szCs w:val="40"/>
          </w:rPr>
          <w:t>5</w:t>
        </w:r>
      </w:hyperlink>
      <w:r w:rsidR="00E05EF0" w:rsidRPr="0076007E">
        <w:rPr>
          <w:rFonts w:ascii="Arno Pro Caption" w:hAnsi="Arno Pro Caption"/>
          <w:caps w:val="0"/>
          <w:sz w:val="52"/>
          <w:szCs w:val="48"/>
        </w:rPr>
        <w:fldChar w:fldCharType="end"/>
      </w:r>
    </w:p>
    <w:p w14:paraId="0CB857F3" w14:textId="77777777" w:rsidR="001E6F77" w:rsidRDefault="001E6F77" w:rsidP="003C7068">
      <w:pPr>
        <w:rPr>
          <w:rFonts w:ascii="Times New Roman" w:hAnsi="Times New Roman" w:cs="Times New Roman"/>
        </w:rPr>
      </w:pPr>
    </w:p>
    <w:p w14:paraId="1712B0F7" w14:textId="77777777" w:rsidR="000C2A0E" w:rsidRDefault="000C2A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32254D" w14:textId="77777777" w:rsidR="000D5F6C" w:rsidRPr="00B2545A" w:rsidRDefault="000D5F6C" w:rsidP="000D5F6C">
      <w:pPr>
        <w:rPr>
          <w:rFonts w:ascii="Verdana" w:hAnsi="Verdana" w:cs="Arial"/>
          <w:b/>
        </w:rPr>
      </w:pPr>
      <w:r w:rsidRPr="00B2545A">
        <w:rPr>
          <w:rFonts w:ascii="Verdana" w:hAnsi="Verdana" w:cs="Arial"/>
          <w:b/>
        </w:rPr>
        <w:lastRenderedPageBreak/>
        <w:t xml:space="preserve">Problem </w:t>
      </w:r>
      <w:r>
        <w:rPr>
          <w:rFonts w:ascii="Verdana" w:hAnsi="Verdana" w:cs="Arial"/>
          <w:b/>
        </w:rPr>
        <w:t xml:space="preserve">Definition </w:t>
      </w:r>
    </w:p>
    <w:p w14:paraId="2ACE0571" w14:textId="77777777" w:rsidR="000D5F6C" w:rsidRPr="00AB3CAC" w:rsidRDefault="000D5F6C" w:rsidP="000D5F6C">
      <w:pPr>
        <w:rPr>
          <w:rFonts w:ascii="Adobe Heiti Std R" w:eastAsia="Adobe Heiti Std R" w:hAnsi="Adobe Heiti Std R"/>
          <w:b/>
          <w:sz w:val="24"/>
        </w:rPr>
      </w:pPr>
      <w:r w:rsidRPr="00AB3CAC">
        <w:rPr>
          <w:rFonts w:ascii="Adobe Heiti Std R" w:eastAsia="Adobe Heiti Std R" w:hAnsi="Adobe Heiti Std R"/>
          <w:b/>
          <w:sz w:val="24"/>
        </w:rPr>
        <w:t>Introduction:</w:t>
      </w:r>
    </w:p>
    <w:p w14:paraId="3CB38D4D" w14:textId="77777777" w:rsidR="000D5F6C" w:rsidRPr="00B2545A" w:rsidRDefault="000D5F6C" w:rsidP="000D5F6C">
      <w:pPr>
        <w:rPr>
          <w:rFonts w:ascii="Verdana" w:hAnsi="Verdana" w:cs="Arial"/>
          <w:b/>
          <w:sz w:val="20"/>
          <w:szCs w:val="20"/>
        </w:rPr>
      </w:pPr>
    </w:p>
    <w:p w14:paraId="4F40A73A" w14:textId="77777777" w:rsidR="000D5F6C" w:rsidRPr="00C80B76" w:rsidRDefault="000D5F6C" w:rsidP="000D5F6C">
      <w:pPr>
        <w:jc w:val="both"/>
        <w:rPr>
          <w:rFonts w:ascii="Verdana" w:hAnsi="Verdana" w:cs="Arial"/>
          <w:sz w:val="20"/>
          <w:szCs w:val="20"/>
        </w:rPr>
      </w:pPr>
      <w:r w:rsidRPr="00C80B76">
        <w:rPr>
          <w:rFonts w:ascii="Verdana" w:hAnsi="Verdana" w:cs="Arial"/>
          <w:sz w:val="20"/>
          <w:szCs w:val="20"/>
        </w:rPr>
        <w:t>The Main aim of Parent Communication Register Android Application is to automate the</w:t>
      </w:r>
    </w:p>
    <w:p w14:paraId="7E5C3741" w14:textId="77777777" w:rsidR="000D5F6C" w:rsidRPr="00C80B76" w:rsidRDefault="000D5F6C" w:rsidP="000D5F6C">
      <w:pPr>
        <w:jc w:val="both"/>
        <w:rPr>
          <w:rFonts w:ascii="Verdana" w:hAnsi="Verdana" w:cs="Arial"/>
          <w:sz w:val="20"/>
          <w:szCs w:val="20"/>
        </w:rPr>
      </w:pPr>
      <w:r w:rsidRPr="00C80B76">
        <w:rPr>
          <w:rFonts w:ascii="Verdana" w:hAnsi="Verdana" w:cs="Arial"/>
          <w:sz w:val="20"/>
          <w:szCs w:val="20"/>
        </w:rPr>
        <w:t>attendance in the form of Android Mobile Application. It will help establish a good</w:t>
      </w:r>
    </w:p>
    <w:p w14:paraId="32C0BAFD" w14:textId="77777777" w:rsidR="000D5F6C" w:rsidRDefault="000D5F6C" w:rsidP="000D5F6C">
      <w:pPr>
        <w:jc w:val="both"/>
        <w:rPr>
          <w:rFonts w:ascii="Verdana" w:hAnsi="Verdana" w:cs="Arial"/>
          <w:sz w:val="20"/>
          <w:szCs w:val="20"/>
        </w:rPr>
      </w:pPr>
      <w:r w:rsidRPr="00C80B76">
        <w:rPr>
          <w:rFonts w:ascii="Verdana" w:hAnsi="Verdana" w:cs="Arial"/>
          <w:sz w:val="20"/>
          <w:szCs w:val="20"/>
        </w:rPr>
        <w:t>communication between Student Mentor and parent.</w:t>
      </w:r>
    </w:p>
    <w:p w14:paraId="26D257D9" w14:textId="77777777" w:rsidR="000D5F6C" w:rsidRPr="00B2545A" w:rsidRDefault="000D5F6C" w:rsidP="000D5F6C">
      <w:pPr>
        <w:jc w:val="both"/>
        <w:rPr>
          <w:rFonts w:ascii="Verdana" w:hAnsi="Verdana" w:cs="Arial"/>
          <w:sz w:val="20"/>
          <w:szCs w:val="20"/>
        </w:rPr>
      </w:pPr>
    </w:p>
    <w:p w14:paraId="6E80F4CC" w14:textId="77777777" w:rsidR="000D5F6C" w:rsidRPr="00C80B76" w:rsidRDefault="000D5F6C" w:rsidP="000D5F6C">
      <w:pPr>
        <w:pStyle w:val="BodyText"/>
        <w:rPr>
          <w:rFonts w:ascii="Verdana" w:eastAsiaTheme="minorEastAsia" w:hAnsi="Verdana" w:cs="Arial"/>
          <w:sz w:val="20"/>
          <w:lang w:val="en-US"/>
        </w:rPr>
      </w:pPr>
      <w:r w:rsidRPr="00C80B76">
        <w:rPr>
          <w:rFonts w:ascii="Verdana" w:eastAsiaTheme="minorEastAsia" w:hAnsi="Verdana" w:cs="Arial"/>
          <w:sz w:val="20"/>
          <w:lang w:val="en-US"/>
        </w:rPr>
        <w:t>We have seen over the years that the process of manual attendance is being carried out</w:t>
      </w:r>
    </w:p>
    <w:p w14:paraId="643C358F" w14:textId="77777777" w:rsidR="000D5F6C" w:rsidRPr="00C80B76" w:rsidRDefault="000D5F6C" w:rsidP="000D5F6C">
      <w:pPr>
        <w:pStyle w:val="BodyText"/>
        <w:rPr>
          <w:rFonts w:ascii="Verdana" w:eastAsiaTheme="minorEastAsia" w:hAnsi="Verdana" w:cs="Arial"/>
          <w:sz w:val="20"/>
          <w:lang w:val="en-US"/>
        </w:rPr>
      </w:pPr>
      <w:r w:rsidRPr="00C80B76">
        <w:rPr>
          <w:rFonts w:ascii="Verdana" w:eastAsiaTheme="minorEastAsia" w:hAnsi="Verdana" w:cs="Arial"/>
          <w:sz w:val="20"/>
          <w:lang w:val="en-US"/>
        </w:rPr>
        <w:t>across almost all educational institutions. The process is not only time consuming but also</w:t>
      </w:r>
    </w:p>
    <w:p w14:paraId="74DFAE1A" w14:textId="77777777" w:rsidR="000D5F6C" w:rsidRPr="00C80B76" w:rsidRDefault="000D5F6C" w:rsidP="000D5F6C">
      <w:pPr>
        <w:pStyle w:val="BodyText"/>
        <w:rPr>
          <w:rFonts w:ascii="Verdana" w:eastAsiaTheme="minorEastAsia" w:hAnsi="Verdana" w:cs="Arial"/>
          <w:sz w:val="20"/>
          <w:lang w:val="en-US"/>
        </w:rPr>
      </w:pPr>
      <w:r w:rsidRPr="00C80B76">
        <w:rPr>
          <w:rFonts w:ascii="Verdana" w:eastAsiaTheme="minorEastAsia" w:hAnsi="Verdana" w:cs="Arial"/>
          <w:sz w:val="20"/>
          <w:lang w:val="en-US"/>
        </w:rPr>
        <w:t>sometimes yield inefficient results in the false marking and calculation of attendance. We</w:t>
      </w:r>
    </w:p>
    <w:p w14:paraId="4426FEA7" w14:textId="77777777" w:rsidR="000D5F6C" w:rsidRPr="00C80B76" w:rsidRDefault="000D5F6C" w:rsidP="000D5F6C">
      <w:pPr>
        <w:pStyle w:val="BodyText"/>
        <w:rPr>
          <w:rFonts w:ascii="Verdana" w:eastAsiaTheme="minorEastAsia" w:hAnsi="Verdana" w:cs="Arial"/>
          <w:sz w:val="20"/>
          <w:lang w:val="en-US"/>
        </w:rPr>
      </w:pPr>
      <w:r w:rsidRPr="00C80B76">
        <w:rPr>
          <w:rFonts w:ascii="Verdana" w:eastAsiaTheme="minorEastAsia" w:hAnsi="Verdana" w:cs="Arial"/>
          <w:sz w:val="20"/>
          <w:lang w:val="en-US"/>
        </w:rPr>
        <w:t xml:space="preserve">need not maintain pen and </w:t>
      </w:r>
      <w:proofErr w:type="gramStart"/>
      <w:r w:rsidRPr="00C80B76">
        <w:rPr>
          <w:rFonts w:ascii="Verdana" w:eastAsiaTheme="minorEastAsia" w:hAnsi="Verdana" w:cs="Arial"/>
          <w:sz w:val="20"/>
          <w:lang w:val="en-US"/>
        </w:rPr>
        <w:t>paper based</w:t>
      </w:r>
      <w:proofErr w:type="gramEnd"/>
      <w:r w:rsidRPr="00C80B76">
        <w:rPr>
          <w:rFonts w:ascii="Verdana" w:eastAsiaTheme="minorEastAsia" w:hAnsi="Verdana" w:cs="Arial"/>
          <w:sz w:val="20"/>
          <w:lang w:val="en-US"/>
        </w:rPr>
        <w:t xml:space="preserve"> attendance registers. Following this thought, we</w:t>
      </w:r>
    </w:p>
    <w:p w14:paraId="27041307" w14:textId="77777777" w:rsidR="000D5F6C" w:rsidRPr="00C80B76" w:rsidRDefault="000D5F6C" w:rsidP="000D5F6C">
      <w:pPr>
        <w:pStyle w:val="BodyText"/>
        <w:rPr>
          <w:rFonts w:ascii="Verdana" w:eastAsiaTheme="minorEastAsia" w:hAnsi="Verdana" w:cs="Arial"/>
          <w:sz w:val="20"/>
          <w:lang w:val="en-US"/>
        </w:rPr>
      </w:pPr>
      <w:r w:rsidRPr="00C80B76">
        <w:rPr>
          <w:rFonts w:ascii="Verdana" w:eastAsiaTheme="minorEastAsia" w:hAnsi="Verdana" w:cs="Arial"/>
          <w:sz w:val="20"/>
          <w:lang w:val="en-US"/>
        </w:rPr>
        <w:t>have proposed a PARENT COMMUNICATION REGISTER (PCR) APP by which we notify</w:t>
      </w:r>
    </w:p>
    <w:p w14:paraId="625ABC85" w14:textId="77777777" w:rsidR="000D5F6C" w:rsidRPr="00C80B76" w:rsidRDefault="000D5F6C" w:rsidP="000D5F6C">
      <w:pPr>
        <w:pStyle w:val="BodyText"/>
        <w:rPr>
          <w:rFonts w:ascii="Verdana" w:eastAsiaTheme="minorEastAsia" w:hAnsi="Verdana" w:cs="Arial"/>
          <w:sz w:val="20"/>
          <w:lang w:val="en-US"/>
        </w:rPr>
      </w:pPr>
      <w:r w:rsidRPr="00C80B76">
        <w:rPr>
          <w:rFonts w:ascii="Verdana" w:eastAsiaTheme="minorEastAsia" w:hAnsi="Verdana" w:cs="Arial"/>
          <w:sz w:val="20"/>
          <w:lang w:val="en-US"/>
        </w:rPr>
        <w:t>parents via SMS OR a call Notification system which is implemented on Android mobile</w:t>
      </w:r>
    </w:p>
    <w:p w14:paraId="4DFF375F" w14:textId="77777777" w:rsidR="000D5F6C" w:rsidRDefault="000D5F6C" w:rsidP="000D5F6C">
      <w:pPr>
        <w:pStyle w:val="BodyText"/>
        <w:rPr>
          <w:rFonts w:ascii="Verdana" w:eastAsiaTheme="minorEastAsia" w:hAnsi="Verdana" w:cs="Arial"/>
          <w:sz w:val="20"/>
          <w:lang w:val="en-US"/>
        </w:rPr>
      </w:pPr>
      <w:r w:rsidRPr="00C80B76">
        <w:rPr>
          <w:rFonts w:ascii="Verdana" w:eastAsiaTheme="minorEastAsia" w:hAnsi="Verdana" w:cs="Arial"/>
          <w:sz w:val="20"/>
          <w:lang w:val="en-US"/>
        </w:rPr>
        <w:t>application.</w:t>
      </w:r>
    </w:p>
    <w:p w14:paraId="52FC176B" w14:textId="77777777" w:rsidR="000D5F6C" w:rsidRDefault="000D5F6C" w:rsidP="000D5F6C">
      <w:pPr>
        <w:pStyle w:val="BodyText"/>
        <w:rPr>
          <w:rFonts w:ascii="Verdana" w:hAnsi="Verdana" w:cs="Arial"/>
          <w:sz w:val="20"/>
        </w:rPr>
      </w:pPr>
    </w:p>
    <w:p w14:paraId="2C1B50E5" w14:textId="77777777" w:rsidR="000D5F6C" w:rsidRPr="00B2545A" w:rsidRDefault="000D5F6C" w:rsidP="000D5F6C">
      <w:pPr>
        <w:pStyle w:val="BodyText"/>
        <w:rPr>
          <w:rFonts w:ascii="Verdana" w:hAnsi="Verdana" w:cs="Arial"/>
          <w:sz w:val="20"/>
        </w:rPr>
      </w:pPr>
    </w:p>
    <w:p w14:paraId="2EFB1FAF" w14:textId="77777777" w:rsidR="000D5F6C" w:rsidRPr="00C80B76" w:rsidRDefault="000D5F6C" w:rsidP="000D5F6C">
      <w:pPr>
        <w:pStyle w:val="BodyText"/>
        <w:rPr>
          <w:rFonts w:ascii="Verdana" w:hAnsi="Verdana" w:cs="Arial"/>
          <w:sz w:val="20"/>
        </w:rPr>
      </w:pPr>
      <w:r w:rsidRPr="00C80B76">
        <w:rPr>
          <w:rFonts w:ascii="Verdana" w:hAnsi="Verdana" w:cs="Arial"/>
          <w:sz w:val="20"/>
        </w:rPr>
        <w:t>This Android application will give the students attendance information and SMS notification</w:t>
      </w:r>
    </w:p>
    <w:p w14:paraId="72FB42C7" w14:textId="77777777" w:rsidR="000D5F6C" w:rsidRPr="00C80B76" w:rsidRDefault="000D5F6C" w:rsidP="000D5F6C">
      <w:pPr>
        <w:pStyle w:val="BodyText"/>
        <w:rPr>
          <w:rFonts w:ascii="Verdana" w:hAnsi="Verdana" w:cs="Arial"/>
          <w:sz w:val="20"/>
        </w:rPr>
      </w:pPr>
      <w:r w:rsidRPr="00C80B76">
        <w:rPr>
          <w:rFonts w:ascii="Verdana" w:hAnsi="Verdana" w:cs="Arial"/>
          <w:sz w:val="20"/>
        </w:rPr>
        <w:t>feature whereby every parent will be periodically notified regarding his/her child</w:t>
      </w:r>
    </w:p>
    <w:p w14:paraId="2C3DD411" w14:textId="77777777" w:rsidR="000D5F6C" w:rsidRPr="00C80B76" w:rsidRDefault="000D5F6C" w:rsidP="000D5F6C">
      <w:pPr>
        <w:pStyle w:val="BodyText"/>
        <w:rPr>
          <w:rFonts w:ascii="Verdana" w:hAnsi="Verdana" w:cs="Arial"/>
          <w:sz w:val="20"/>
        </w:rPr>
      </w:pPr>
      <w:r w:rsidRPr="00C80B76">
        <w:rPr>
          <w:rFonts w:ascii="Verdana" w:hAnsi="Verdana" w:cs="Arial"/>
          <w:sz w:val="20"/>
        </w:rPr>
        <w:t>attendance</w:t>
      </w:r>
    </w:p>
    <w:p w14:paraId="5AFD48BF" w14:textId="77777777" w:rsidR="000D5F6C" w:rsidRPr="00C80B76" w:rsidRDefault="000D5F6C" w:rsidP="000D5F6C">
      <w:pPr>
        <w:pStyle w:val="BodyText"/>
        <w:rPr>
          <w:rFonts w:ascii="Verdana" w:hAnsi="Verdana" w:cs="Arial"/>
          <w:sz w:val="20"/>
        </w:rPr>
      </w:pPr>
      <w:r w:rsidRPr="00C80B76">
        <w:rPr>
          <w:rFonts w:ascii="Verdana" w:hAnsi="Verdana" w:cs="Arial"/>
          <w:sz w:val="20"/>
        </w:rPr>
        <w:t xml:space="preserve">The system primarily focuses on building an efficient and </w:t>
      </w:r>
      <w:proofErr w:type="gramStart"/>
      <w:r w:rsidRPr="00C80B76">
        <w:rPr>
          <w:rFonts w:ascii="Verdana" w:hAnsi="Verdana" w:cs="Arial"/>
          <w:sz w:val="20"/>
        </w:rPr>
        <w:t>user friendly</w:t>
      </w:r>
      <w:proofErr w:type="gramEnd"/>
      <w:r w:rsidRPr="00C80B76">
        <w:rPr>
          <w:rFonts w:ascii="Verdana" w:hAnsi="Verdana" w:cs="Arial"/>
          <w:sz w:val="20"/>
        </w:rPr>
        <w:t xml:space="preserve"> Android mobile</w:t>
      </w:r>
    </w:p>
    <w:p w14:paraId="41DCA68C" w14:textId="77777777" w:rsidR="000D5F6C" w:rsidRPr="00C80B76" w:rsidRDefault="000D5F6C" w:rsidP="000D5F6C">
      <w:pPr>
        <w:pStyle w:val="BodyText"/>
        <w:rPr>
          <w:rFonts w:ascii="Verdana" w:hAnsi="Verdana" w:cs="Arial"/>
          <w:sz w:val="20"/>
        </w:rPr>
      </w:pPr>
      <w:r w:rsidRPr="00C80B76">
        <w:rPr>
          <w:rFonts w:ascii="Verdana" w:hAnsi="Verdana" w:cs="Arial"/>
          <w:sz w:val="20"/>
        </w:rPr>
        <w:t>application. The application will be installed on the Mentor/Faculty phone which runs</w:t>
      </w:r>
    </w:p>
    <w:p w14:paraId="48EE168F" w14:textId="77777777" w:rsidR="000D5F6C" w:rsidRPr="00C80B76" w:rsidRDefault="000D5F6C" w:rsidP="000D5F6C">
      <w:pPr>
        <w:pStyle w:val="BodyText"/>
        <w:rPr>
          <w:rFonts w:ascii="Verdana" w:hAnsi="Verdana" w:cs="Arial"/>
          <w:sz w:val="20"/>
        </w:rPr>
      </w:pPr>
      <w:r w:rsidRPr="00C80B76">
        <w:rPr>
          <w:rFonts w:ascii="Verdana" w:hAnsi="Verdana" w:cs="Arial"/>
          <w:sz w:val="20"/>
        </w:rPr>
        <w:t>android OS. It intends to provide an interface to the professor who will require a user id and</w:t>
      </w:r>
    </w:p>
    <w:p w14:paraId="70E453A6" w14:textId="77777777" w:rsidR="000D5F6C" w:rsidRPr="00C80B76" w:rsidRDefault="000D5F6C" w:rsidP="000D5F6C">
      <w:pPr>
        <w:pStyle w:val="BodyText"/>
        <w:rPr>
          <w:rFonts w:ascii="Verdana" w:hAnsi="Verdana" w:cs="Arial"/>
          <w:sz w:val="20"/>
        </w:rPr>
      </w:pPr>
      <w:r w:rsidRPr="00C80B76">
        <w:rPr>
          <w:rFonts w:ascii="Verdana" w:hAnsi="Verdana" w:cs="Arial"/>
          <w:sz w:val="20"/>
        </w:rPr>
        <w:t>password to carry out the task. Apart from that, the application would support strong user</w:t>
      </w:r>
    </w:p>
    <w:p w14:paraId="165214C8" w14:textId="3EB5FFC9" w:rsidR="007C6FAC" w:rsidRPr="00FD416D" w:rsidRDefault="000D5F6C" w:rsidP="003A7085">
      <w:pPr>
        <w:rPr>
          <w:rFonts w:ascii="Times New Roman" w:hAnsi="Times New Roman" w:cs="Times New Roman"/>
        </w:rPr>
      </w:pPr>
      <w:r w:rsidRPr="00C80B76">
        <w:rPr>
          <w:rFonts w:ascii="Verdana" w:hAnsi="Verdana" w:cs="Arial"/>
          <w:sz w:val="20"/>
        </w:rPr>
        <w:t>authentication and quick transmission of data</w:t>
      </w:r>
      <w:bookmarkStart w:id="1" w:name="prblmstmt"/>
    </w:p>
    <w:p w14:paraId="556C1C82" w14:textId="44E2752C" w:rsidR="003A7085" w:rsidRDefault="00BD748C" w:rsidP="00FD416D">
      <w:pPr>
        <w:spacing w:after="0" w:line="240" w:lineRule="auto"/>
      </w:pPr>
      <w:r>
        <w:rPr>
          <w:rFonts w:ascii="Adobe Garamond Pro Bold" w:hAnsi="Adobe Garamond Pro Bold" w:cs="Arial"/>
          <w:b/>
          <w:sz w:val="44"/>
        </w:rPr>
        <w:br w:type="page"/>
      </w:r>
      <w:bookmarkEnd w:id="1"/>
    </w:p>
    <w:p w14:paraId="6F1A2A7C" w14:textId="77777777" w:rsidR="00FD416D" w:rsidRPr="000D3F27" w:rsidRDefault="00FD416D" w:rsidP="00FD416D">
      <w:pPr>
        <w:pStyle w:val="Heading1"/>
        <w:spacing w:after="0" w:line="360" w:lineRule="auto"/>
        <w:jc w:val="center"/>
        <w:rPr>
          <w:rFonts w:ascii="Adobe Garamond Pro Bold" w:hAnsi="Adobe Garamond Pro Bold"/>
          <w:b w:val="0"/>
          <w:smallCaps/>
          <w:sz w:val="36"/>
          <w:u w:val="single"/>
        </w:rPr>
      </w:pPr>
      <w:r w:rsidRPr="000D3F27">
        <w:rPr>
          <w:rFonts w:ascii="Adobe Garamond Pro Bold" w:hAnsi="Adobe Garamond Pro Bold"/>
          <w:smallCaps/>
          <w:sz w:val="36"/>
          <w:u w:val="single"/>
        </w:rPr>
        <w:lastRenderedPageBreak/>
        <w:t>Hardware and Software Requirement</w:t>
      </w:r>
    </w:p>
    <w:p w14:paraId="59DCD48D" w14:textId="77777777" w:rsidR="00FD416D" w:rsidRDefault="00FD416D" w:rsidP="00FD416D">
      <w:pPr>
        <w:spacing w:after="0" w:line="360" w:lineRule="auto"/>
      </w:pPr>
    </w:p>
    <w:p w14:paraId="07D308A8" w14:textId="77777777" w:rsidR="00FD416D" w:rsidRPr="000D3F27" w:rsidRDefault="00FD416D" w:rsidP="00FD416D">
      <w:pPr>
        <w:spacing w:after="0" w:line="360" w:lineRule="auto"/>
        <w:rPr>
          <w:u w:val="single"/>
        </w:rPr>
      </w:pPr>
    </w:p>
    <w:p w14:paraId="08BB8B6C" w14:textId="77777777" w:rsidR="00FD416D" w:rsidRPr="000D3F27" w:rsidRDefault="00FD416D" w:rsidP="00FD416D">
      <w:pPr>
        <w:autoSpaceDE w:val="0"/>
        <w:autoSpaceDN w:val="0"/>
        <w:adjustRightInd w:val="0"/>
        <w:spacing w:after="0" w:line="360" w:lineRule="auto"/>
        <w:rPr>
          <w:rFonts w:ascii="Arno Pro Caption" w:hAnsi="Arno Pro Caption"/>
          <w:b/>
          <w:smallCaps/>
          <w:color w:val="000000" w:themeColor="text1"/>
          <w:sz w:val="32"/>
          <w:szCs w:val="28"/>
          <w:u w:val="single"/>
        </w:rPr>
      </w:pPr>
      <w:r w:rsidRPr="000D3F27">
        <w:rPr>
          <w:rFonts w:ascii="Arno Pro Caption" w:hAnsi="Arno Pro Caption"/>
          <w:b/>
          <w:smallCaps/>
          <w:color w:val="000000" w:themeColor="text1"/>
          <w:sz w:val="32"/>
          <w:szCs w:val="28"/>
          <w:u w:val="single"/>
        </w:rPr>
        <w:t>Hardware Requirements</w:t>
      </w:r>
      <w:r>
        <w:rPr>
          <w:rFonts w:ascii="Arno Pro Caption" w:hAnsi="Arno Pro Caption"/>
          <w:b/>
          <w:smallCaps/>
          <w:color w:val="000000" w:themeColor="text1"/>
          <w:sz w:val="32"/>
          <w:szCs w:val="28"/>
          <w:u w:val="single"/>
        </w:rPr>
        <w:t>:</w:t>
      </w:r>
    </w:p>
    <w:p w14:paraId="1DE06340" w14:textId="77777777" w:rsidR="00FD416D" w:rsidRDefault="00FD416D" w:rsidP="00FD41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44C4223" w14:textId="77777777" w:rsidR="00FD416D" w:rsidRDefault="00FD416D" w:rsidP="00FD416D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BA3C4C">
        <w:rPr>
          <w:rFonts w:ascii="Verdana" w:hAnsi="Verdana" w:cs="Arial"/>
          <w:sz w:val="20"/>
          <w:szCs w:val="20"/>
        </w:rPr>
        <w:t>Android mobile with a minimum version 2.2.</w:t>
      </w:r>
    </w:p>
    <w:p w14:paraId="3C921D88" w14:textId="77777777" w:rsidR="00FD416D" w:rsidRDefault="00FD416D" w:rsidP="00FD416D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BA3C4C">
        <w:rPr>
          <w:rFonts w:ascii="Verdana" w:hAnsi="Verdana" w:cs="Arial"/>
          <w:sz w:val="20"/>
          <w:szCs w:val="20"/>
        </w:rPr>
        <w:t>The processor is not less than 500MHZ.</w:t>
      </w:r>
    </w:p>
    <w:p w14:paraId="4C83C046" w14:textId="77777777" w:rsidR="00FD416D" w:rsidRDefault="00FD416D" w:rsidP="00FD416D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BA3C4C">
        <w:rPr>
          <w:rFonts w:ascii="Verdana" w:hAnsi="Verdana" w:cs="Arial"/>
          <w:sz w:val="20"/>
          <w:szCs w:val="20"/>
        </w:rPr>
        <w:t>RAM is not less than 2048MB.</w:t>
      </w:r>
    </w:p>
    <w:p w14:paraId="75741D69" w14:textId="77777777" w:rsidR="00FD416D" w:rsidRDefault="00FD416D" w:rsidP="00FD416D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BA3C4C">
        <w:rPr>
          <w:rFonts w:ascii="Verdana" w:hAnsi="Verdana" w:cs="Arial"/>
          <w:sz w:val="20"/>
          <w:szCs w:val="20"/>
        </w:rPr>
        <w:t>SD card with a minimum of 512MB.</w:t>
      </w:r>
    </w:p>
    <w:p w14:paraId="02993923" w14:textId="77777777" w:rsidR="00FD416D" w:rsidRDefault="00FD416D" w:rsidP="00FD416D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BA3C4C">
        <w:rPr>
          <w:rFonts w:ascii="Verdana" w:hAnsi="Verdana" w:cs="Arial"/>
          <w:sz w:val="20"/>
          <w:szCs w:val="20"/>
        </w:rPr>
        <w:t>Resolution is not less than 480*800pixs.</w:t>
      </w:r>
    </w:p>
    <w:p w14:paraId="4B31AE15" w14:textId="77777777" w:rsidR="00FD416D" w:rsidRPr="000D3F27" w:rsidRDefault="00FD416D" w:rsidP="00FD416D">
      <w:pPr>
        <w:autoSpaceDE w:val="0"/>
        <w:autoSpaceDN w:val="0"/>
        <w:adjustRightInd w:val="0"/>
        <w:spacing w:after="0" w:line="360" w:lineRule="auto"/>
        <w:rPr>
          <w:rFonts w:ascii="Arno Pro Caption" w:hAnsi="Arno Pro Caption"/>
          <w:b/>
          <w:smallCaps/>
          <w:color w:val="000000" w:themeColor="text1"/>
          <w:sz w:val="36"/>
          <w:szCs w:val="36"/>
          <w:u w:val="single"/>
        </w:rPr>
      </w:pPr>
    </w:p>
    <w:p w14:paraId="155F64A2" w14:textId="60455B74" w:rsidR="00FD416D" w:rsidRPr="00497655" w:rsidRDefault="00FD416D" w:rsidP="00497655">
      <w:pPr>
        <w:autoSpaceDE w:val="0"/>
        <w:autoSpaceDN w:val="0"/>
        <w:adjustRightInd w:val="0"/>
        <w:spacing w:after="0" w:line="360" w:lineRule="auto"/>
        <w:rPr>
          <w:rFonts w:ascii="Arno Pro Caption" w:hAnsi="Arno Pro Caption"/>
          <w:b/>
          <w:smallCaps/>
          <w:color w:val="000000" w:themeColor="text1"/>
          <w:sz w:val="32"/>
          <w:szCs w:val="28"/>
          <w:u w:val="single"/>
        </w:rPr>
      </w:pPr>
      <w:r w:rsidRPr="000D3F27">
        <w:rPr>
          <w:rFonts w:ascii="Arno Pro Caption" w:hAnsi="Arno Pro Caption"/>
          <w:b/>
          <w:smallCaps/>
          <w:color w:val="000000" w:themeColor="text1"/>
          <w:sz w:val="32"/>
          <w:szCs w:val="28"/>
          <w:u w:val="single"/>
        </w:rPr>
        <w:t>Software Requirements</w:t>
      </w:r>
      <w:r>
        <w:rPr>
          <w:rFonts w:ascii="Arno Pro Caption" w:hAnsi="Arno Pro Caption"/>
          <w:b/>
          <w:smallCaps/>
          <w:color w:val="000000" w:themeColor="text1"/>
          <w:sz w:val="32"/>
          <w:szCs w:val="28"/>
          <w:u w:val="single"/>
        </w:rPr>
        <w:t>:</w:t>
      </w:r>
    </w:p>
    <w:p w14:paraId="757A479C" w14:textId="4602530E" w:rsidR="00FD416D" w:rsidRPr="00C30902" w:rsidRDefault="00FD416D" w:rsidP="00C30902">
      <w:pPr>
        <w:pStyle w:val="ListParagraph"/>
        <w:numPr>
          <w:ilvl w:val="0"/>
          <w:numId w:val="6"/>
        </w:numPr>
        <w:spacing w:after="0" w:line="240" w:lineRule="auto"/>
        <w:rPr>
          <w:rFonts w:ascii="Arno Pro Caption" w:hAnsi="Arno Pro Caption"/>
          <w:b/>
          <w:smallCaps/>
          <w:color w:val="000000" w:themeColor="text1"/>
          <w:sz w:val="48"/>
          <w:szCs w:val="48"/>
          <w:u w:val="single"/>
        </w:rPr>
      </w:pPr>
      <w:r w:rsidRPr="00FD416D">
        <w:rPr>
          <w:rFonts w:ascii="Verdana" w:hAnsi="Verdana" w:cs="Arial"/>
          <w:sz w:val="20"/>
          <w:szCs w:val="20"/>
        </w:rPr>
        <w:t>Windows OS/JAVA/Android SDK/Notepad/SQL/Android 2.2 or Later</w:t>
      </w:r>
      <w:r w:rsidR="00B375CE" w:rsidRPr="00C30902">
        <w:rPr>
          <w:rFonts w:ascii="Adobe Heiti Std R" w:eastAsia="Adobe Heiti Std R" w:hAnsi="Adobe Heiti Std R"/>
        </w:rPr>
        <w:br w:type="page"/>
      </w:r>
    </w:p>
    <w:p w14:paraId="02B0703A" w14:textId="77777777" w:rsidR="00B375CE" w:rsidRDefault="00B375CE">
      <w:pPr>
        <w:spacing w:after="0" w:line="240" w:lineRule="auto"/>
        <w:rPr>
          <w:rFonts w:ascii="Adobe Heiti Std R" w:eastAsia="Adobe Heiti Std R" w:hAnsi="Adobe Heiti Std R"/>
        </w:rPr>
      </w:pPr>
    </w:p>
    <w:p w14:paraId="10B9654B" w14:textId="77777777" w:rsidR="003E70FA" w:rsidRPr="00B106AF" w:rsidRDefault="003E70FA" w:rsidP="003E70FA">
      <w:pPr>
        <w:pStyle w:val="Heading1"/>
        <w:tabs>
          <w:tab w:val="left" w:pos="4530"/>
        </w:tabs>
        <w:spacing w:after="0" w:line="360" w:lineRule="auto"/>
        <w:jc w:val="center"/>
        <w:rPr>
          <w:rFonts w:ascii="Arno Pro Caption" w:hAnsi="Arno Pro Caption"/>
          <w:bCs/>
          <w:smallCaps/>
          <w:color w:val="000000" w:themeColor="text1"/>
          <w:sz w:val="48"/>
          <w:szCs w:val="48"/>
          <w:u w:val="single"/>
        </w:rPr>
      </w:pPr>
      <w:r>
        <w:rPr>
          <w:rFonts w:ascii="Arno Pro Caption" w:hAnsi="Arno Pro Caption"/>
          <w:smallCaps/>
          <w:color w:val="000000" w:themeColor="text1"/>
          <w:sz w:val="48"/>
          <w:szCs w:val="48"/>
          <w:u w:val="single"/>
        </w:rPr>
        <w:t>P</w:t>
      </w:r>
      <w:r w:rsidRPr="00917B58">
        <w:rPr>
          <w:rFonts w:ascii="Arno Pro Caption" w:hAnsi="Arno Pro Caption"/>
          <w:smallCaps/>
          <w:color w:val="000000" w:themeColor="text1"/>
          <w:sz w:val="48"/>
          <w:szCs w:val="48"/>
          <w:u w:val="single"/>
        </w:rPr>
        <w:t>roject Duration</w:t>
      </w:r>
    </w:p>
    <w:p w14:paraId="336FA70B" w14:textId="77777777" w:rsidR="003E70FA" w:rsidRDefault="003E70FA" w:rsidP="003E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681EB2" w14:textId="77777777" w:rsidR="003E70FA" w:rsidRPr="00694550" w:rsidRDefault="003E70FA" w:rsidP="003E70F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7 days</w:t>
      </w:r>
    </w:p>
    <w:p w14:paraId="7E6E7A5D" w14:textId="77777777" w:rsidR="003E70FA" w:rsidRPr="00694550" w:rsidRDefault="003E70FA" w:rsidP="003E70F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6days</w:t>
      </w:r>
    </w:p>
    <w:p w14:paraId="6F592A9B" w14:textId="77777777" w:rsidR="003E70FA" w:rsidRPr="00694550" w:rsidRDefault="003E70FA" w:rsidP="003E70F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4550">
        <w:rPr>
          <w:rFonts w:ascii="Times New Roman" w:hAnsi="Times New Roman" w:cs="Times New Roman"/>
          <w:sz w:val="24"/>
          <w:szCs w:val="24"/>
        </w:rPr>
        <w:t xml:space="preserve">Development </w:t>
      </w:r>
      <w:r>
        <w:rPr>
          <w:rFonts w:ascii="Times New Roman" w:hAnsi="Times New Roman" w:cs="Times New Roman"/>
          <w:sz w:val="24"/>
          <w:szCs w:val="24"/>
        </w:rPr>
        <w:t>6 days</w:t>
      </w:r>
    </w:p>
    <w:p w14:paraId="4AC48102" w14:textId="77777777" w:rsidR="003E70FA" w:rsidRPr="00694550" w:rsidRDefault="003E70FA" w:rsidP="003E70F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6 days</w:t>
      </w:r>
    </w:p>
    <w:p w14:paraId="6F95F793" w14:textId="77777777" w:rsidR="003E70FA" w:rsidRPr="00B106AF" w:rsidRDefault="00FD1662" w:rsidP="003E70F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5</w:t>
      </w:r>
      <w:r w:rsidR="003E70FA">
        <w:rPr>
          <w:rFonts w:ascii="Times New Roman" w:hAnsi="Times New Roman" w:cs="Times New Roman"/>
          <w:sz w:val="24"/>
          <w:szCs w:val="24"/>
        </w:rPr>
        <w:t xml:space="preserve"> days</w:t>
      </w:r>
    </w:p>
    <w:p w14:paraId="6747B80A" w14:textId="77777777" w:rsidR="003E70FA" w:rsidRDefault="003E70FA" w:rsidP="00405370">
      <w:pPr>
        <w:spacing w:after="0" w:line="240" w:lineRule="auto"/>
        <w:rPr>
          <w:rFonts w:ascii="Verdana" w:hAnsi="Verdana" w:cs="Arial"/>
          <w:sz w:val="24"/>
          <w:szCs w:val="20"/>
        </w:rPr>
      </w:pPr>
    </w:p>
    <w:p w14:paraId="456C385D" w14:textId="77777777" w:rsidR="00405370" w:rsidRDefault="00405370" w:rsidP="00405370">
      <w:pPr>
        <w:spacing w:after="0" w:line="240" w:lineRule="auto"/>
        <w:rPr>
          <w:rFonts w:ascii="Verdana" w:hAnsi="Verdana" w:cs="Arial"/>
          <w:sz w:val="24"/>
          <w:szCs w:val="20"/>
        </w:rPr>
      </w:pPr>
    </w:p>
    <w:p w14:paraId="63BB34BB" w14:textId="77777777" w:rsidR="00405370" w:rsidRDefault="00151760">
      <w:pPr>
        <w:spacing w:after="0" w:line="240" w:lineRule="auto"/>
        <w:rPr>
          <w:rFonts w:ascii="Verdana" w:hAnsi="Verdana" w:cs="Arial"/>
          <w:sz w:val="24"/>
          <w:szCs w:val="20"/>
        </w:rPr>
      </w:pPr>
      <w:r>
        <w:rPr>
          <w:noProof/>
        </w:rPr>
        <w:drawing>
          <wp:inline distT="0" distB="0" distL="0" distR="0" wp14:anchorId="10A5B690" wp14:editId="507B60F5">
            <wp:extent cx="7040880" cy="13716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FE2C7D2" w14:textId="77777777" w:rsidR="003E70FA" w:rsidRDefault="003E70FA">
      <w:pPr>
        <w:spacing w:after="0" w:line="240" w:lineRule="auto"/>
        <w:rPr>
          <w:rFonts w:ascii="Verdana" w:hAnsi="Verdana" w:cs="Arial"/>
          <w:sz w:val="24"/>
          <w:szCs w:val="20"/>
        </w:rPr>
      </w:pPr>
      <w:r>
        <w:rPr>
          <w:rFonts w:ascii="Verdana" w:hAnsi="Verdana" w:cs="Arial"/>
          <w:sz w:val="24"/>
          <w:szCs w:val="20"/>
        </w:rPr>
        <w:br w:type="page"/>
      </w:r>
    </w:p>
    <w:p w14:paraId="3F50A1EC" w14:textId="2F32F5FF" w:rsidR="00AD19D1" w:rsidRDefault="00443D66" w:rsidP="00A23D3C">
      <w:pPr>
        <w:jc w:val="center"/>
        <w:rPr>
          <w:rFonts w:ascii="Times New Roman" w:eastAsia="Adobe Heiti Std R" w:hAnsi="Times New Roman" w:cs="Times New Roman"/>
          <w:b/>
          <w:sz w:val="36"/>
          <w:u w:val="single"/>
        </w:rPr>
      </w:pPr>
      <w:proofErr w:type="gramStart"/>
      <w:r w:rsidRPr="007E245B">
        <w:rPr>
          <w:rFonts w:ascii="Times New Roman" w:eastAsia="Adobe Heiti Std R" w:hAnsi="Times New Roman" w:cs="Times New Roman"/>
          <w:b/>
          <w:sz w:val="36"/>
          <w:u w:val="single"/>
        </w:rPr>
        <w:lastRenderedPageBreak/>
        <w:t>Snapshots</w:t>
      </w:r>
      <w:r w:rsidR="00104116" w:rsidRPr="007E245B">
        <w:rPr>
          <w:rFonts w:ascii="Times New Roman" w:eastAsia="Adobe Heiti Std R" w:hAnsi="Times New Roman" w:cs="Times New Roman"/>
          <w:b/>
          <w:sz w:val="36"/>
          <w:u w:val="single"/>
        </w:rPr>
        <w:t xml:space="preserve"> :</w:t>
      </w:r>
      <w:proofErr w:type="gramEnd"/>
    </w:p>
    <w:p w14:paraId="00744145" w14:textId="77777777" w:rsidR="00A23D3C" w:rsidRPr="007E245B" w:rsidRDefault="00A23D3C" w:rsidP="00A23D3C">
      <w:pPr>
        <w:jc w:val="center"/>
        <w:rPr>
          <w:rFonts w:ascii="Times New Roman" w:eastAsia="Adobe Heiti Std R" w:hAnsi="Times New Roman" w:cs="Times New Roman"/>
          <w:b/>
          <w:sz w:val="36"/>
          <w:u w:val="single"/>
        </w:rPr>
      </w:pPr>
    </w:p>
    <w:p w14:paraId="1360B7E0" w14:textId="77777777" w:rsidR="00443D66" w:rsidRDefault="00A94559" w:rsidP="00A23D3C">
      <w:pPr>
        <w:jc w:val="center"/>
        <w:rPr>
          <w:rFonts w:ascii="Adobe Heiti Std R" w:eastAsia="Adobe Heiti Std R" w:hAnsi="Adobe Heiti Std R"/>
        </w:rPr>
      </w:pPr>
      <w:r>
        <w:rPr>
          <w:rFonts w:ascii="Adobe Heiti Std R" w:eastAsia="Adobe Heiti Std R" w:hAnsi="Adobe Heiti Std R"/>
          <w:noProof/>
        </w:rPr>
        <w:drawing>
          <wp:inline distT="0" distB="0" distL="0" distR="0" wp14:anchorId="3FBCF47E" wp14:editId="46593790">
            <wp:extent cx="3448050" cy="70876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ap 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08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B763" w14:textId="77777777" w:rsidR="00B503E3" w:rsidRDefault="00B503E3" w:rsidP="003C7068">
      <w:pPr>
        <w:rPr>
          <w:rFonts w:ascii="Adobe Heiti Std R" w:eastAsia="Adobe Heiti Std R" w:hAnsi="Adobe Heiti Std R"/>
        </w:rPr>
      </w:pPr>
    </w:p>
    <w:p w14:paraId="7EDA0E7A" w14:textId="12B36D23" w:rsidR="00A50911" w:rsidRDefault="00B503E3">
      <w:pPr>
        <w:spacing w:after="0" w:line="240" w:lineRule="auto"/>
        <w:rPr>
          <w:rFonts w:ascii="Adobe Heiti Std R" w:eastAsia="Adobe Heiti Std R" w:hAnsi="Adobe Heiti Std R"/>
        </w:rPr>
      </w:pPr>
      <w:r>
        <w:rPr>
          <w:rFonts w:ascii="Adobe Heiti Std R" w:eastAsia="Adobe Heiti Std R" w:hAnsi="Adobe Heiti Std R"/>
        </w:rPr>
        <w:br w:type="page"/>
      </w:r>
    </w:p>
    <w:p w14:paraId="37BD03FC" w14:textId="68273041" w:rsidR="00CE2F8B" w:rsidRDefault="00501B71" w:rsidP="00501B71">
      <w:pPr>
        <w:spacing w:after="0" w:line="240" w:lineRule="auto"/>
        <w:jc w:val="center"/>
        <w:rPr>
          <w:rFonts w:ascii="Adobe Heiti Std R" w:eastAsia="Adobe Heiti Std R" w:hAnsi="Adobe Heiti Std R"/>
        </w:rPr>
      </w:pPr>
      <w:r>
        <w:rPr>
          <w:rFonts w:ascii="Adobe Heiti Std R" w:eastAsia="Adobe Heiti Std R" w:hAnsi="Adobe Heiti Std R"/>
          <w:noProof/>
        </w:rPr>
        <w:lastRenderedPageBreak/>
        <w:drawing>
          <wp:inline distT="0" distB="0" distL="0" distR="0" wp14:anchorId="13A5741B" wp14:editId="7DAFCC42">
            <wp:extent cx="4425263" cy="9096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ap 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733" cy="911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998F" w14:textId="5D482497" w:rsidR="00B503E3" w:rsidRDefault="00431EE2" w:rsidP="00501B71">
      <w:pPr>
        <w:spacing w:after="0" w:line="240" w:lineRule="auto"/>
        <w:jc w:val="center"/>
        <w:rPr>
          <w:rFonts w:ascii="Adobe Heiti Std R" w:eastAsia="Adobe Heiti Std R" w:hAnsi="Adobe Heiti Std R"/>
        </w:rPr>
      </w:pPr>
      <w:r>
        <w:rPr>
          <w:rFonts w:ascii="Adobe Heiti Std R" w:eastAsia="Adobe Heiti Std R" w:hAnsi="Adobe Heiti Std R"/>
          <w:noProof/>
        </w:rPr>
        <w:lastRenderedPageBreak/>
        <w:drawing>
          <wp:inline distT="0" distB="0" distL="0" distR="0" wp14:anchorId="56ADA29E" wp14:editId="37512103">
            <wp:extent cx="4191000" cy="86148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ngup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635" cy="862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3E3" w:rsidSect="007C6FAC">
      <w:footerReference w:type="default" r:id="rId21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AA631" w14:textId="77777777" w:rsidR="00EE0F7F" w:rsidRDefault="00EE0F7F" w:rsidP="007C6FAC">
      <w:pPr>
        <w:spacing w:after="0" w:line="240" w:lineRule="auto"/>
      </w:pPr>
      <w:r>
        <w:separator/>
      </w:r>
    </w:p>
  </w:endnote>
  <w:endnote w:type="continuationSeparator" w:id="0">
    <w:p w14:paraId="1BFFA759" w14:textId="77777777" w:rsidR="00EE0F7F" w:rsidRDefault="00EE0F7F" w:rsidP="007C6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no Pro Caption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dobe Heiti Std R">
    <w:altName w:val="MS Mincho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7577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72B118" w14:textId="33AC7E9E" w:rsidR="00DB7131" w:rsidRDefault="00DB71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AB23D5" w14:textId="77777777" w:rsidR="00DB7131" w:rsidRDefault="00DB71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0DB90" w14:textId="77777777" w:rsidR="00EE0F7F" w:rsidRDefault="00EE0F7F" w:rsidP="007C6FAC">
      <w:pPr>
        <w:spacing w:after="0" w:line="240" w:lineRule="auto"/>
      </w:pPr>
      <w:r>
        <w:separator/>
      </w:r>
    </w:p>
  </w:footnote>
  <w:footnote w:type="continuationSeparator" w:id="0">
    <w:p w14:paraId="4362281B" w14:textId="77777777" w:rsidR="00EE0F7F" w:rsidRDefault="00EE0F7F" w:rsidP="007C6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2097"/>
    <w:multiLevelType w:val="hybridMultilevel"/>
    <w:tmpl w:val="E27A0E6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DED1C32"/>
    <w:multiLevelType w:val="hybridMultilevel"/>
    <w:tmpl w:val="A25409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6274E"/>
    <w:multiLevelType w:val="hybridMultilevel"/>
    <w:tmpl w:val="18EEA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97B1F"/>
    <w:multiLevelType w:val="hybridMultilevel"/>
    <w:tmpl w:val="3B1AB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A192F"/>
    <w:multiLevelType w:val="hybridMultilevel"/>
    <w:tmpl w:val="A2564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845E4"/>
    <w:multiLevelType w:val="hybridMultilevel"/>
    <w:tmpl w:val="CA187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0019b7,#0a96f2,#ffc,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239"/>
    <w:rsid w:val="00030B5F"/>
    <w:rsid w:val="00082437"/>
    <w:rsid w:val="000B076D"/>
    <w:rsid w:val="000C2A0E"/>
    <w:rsid w:val="000D5F6C"/>
    <w:rsid w:val="000D7AB7"/>
    <w:rsid w:val="00104116"/>
    <w:rsid w:val="00151760"/>
    <w:rsid w:val="00162C4F"/>
    <w:rsid w:val="00191CCB"/>
    <w:rsid w:val="0019680B"/>
    <w:rsid w:val="001C3095"/>
    <w:rsid w:val="001C57DB"/>
    <w:rsid w:val="001E6713"/>
    <w:rsid w:val="001E6F77"/>
    <w:rsid w:val="00201C52"/>
    <w:rsid w:val="00206FB7"/>
    <w:rsid w:val="0021672C"/>
    <w:rsid w:val="00232CF9"/>
    <w:rsid w:val="00245140"/>
    <w:rsid w:val="00253402"/>
    <w:rsid w:val="00255CA8"/>
    <w:rsid w:val="002A33FB"/>
    <w:rsid w:val="002C3161"/>
    <w:rsid w:val="002D087F"/>
    <w:rsid w:val="002D270C"/>
    <w:rsid w:val="002D6E65"/>
    <w:rsid w:val="002E171F"/>
    <w:rsid w:val="0031388D"/>
    <w:rsid w:val="003252B3"/>
    <w:rsid w:val="00325FAA"/>
    <w:rsid w:val="00330966"/>
    <w:rsid w:val="003614A7"/>
    <w:rsid w:val="003622DD"/>
    <w:rsid w:val="00366D11"/>
    <w:rsid w:val="003A7085"/>
    <w:rsid w:val="003C7068"/>
    <w:rsid w:val="003E2709"/>
    <w:rsid w:val="003E70FA"/>
    <w:rsid w:val="003F0116"/>
    <w:rsid w:val="003F7C50"/>
    <w:rsid w:val="00405370"/>
    <w:rsid w:val="00431856"/>
    <w:rsid w:val="00431EE2"/>
    <w:rsid w:val="00435DFB"/>
    <w:rsid w:val="00443D66"/>
    <w:rsid w:val="004458FC"/>
    <w:rsid w:val="0045752B"/>
    <w:rsid w:val="00460A47"/>
    <w:rsid w:val="00464F00"/>
    <w:rsid w:val="0047063A"/>
    <w:rsid w:val="00471239"/>
    <w:rsid w:val="00497655"/>
    <w:rsid w:val="004D329A"/>
    <w:rsid w:val="00501B71"/>
    <w:rsid w:val="005571AE"/>
    <w:rsid w:val="00586108"/>
    <w:rsid w:val="005977BE"/>
    <w:rsid w:val="005A485A"/>
    <w:rsid w:val="005A4C6B"/>
    <w:rsid w:val="005A68FC"/>
    <w:rsid w:val="005B2066"/>
    <w:rsid w:val="005C7BCB"/>
    <w:rsid w:val="005D3ADE"/>
    <w:rsid w:val="005D6140"/>
    <w:rsid w:val="005E2F8F"/>
    <w:rsid w:val="005F594B"/>
    <w:rsid w:val="00663126"/>
    <w:rsid w:val="006A7FD0"/>
    <w:rsid w:val="006B130A"/>
    <w:rsid w:val="006C7300"/>
    <w:rsid w:val="006E1CCF"/>
    <w:rsid w:val="006F61FF"/>
    <w:rsid w:val="007001C3"/>
    <w:rsid w:val="007308EE"/>
    <w:rsid w:val="00754AA3"/>
    <w:rsid w:val="00757333"/>
    <w:rsid w:val="00757D40"/>
    <w:rsid w:val="00763E56"/>
    <w:rsid w:val="007762F4"/>
    <w:rsid w:val="007B1243"/>
    <w:rsid w:val="007C2161"/>
    <w:rsid w:val="007C5961"/>
    <w:rsid w:val="007C6FAC"/>
    <w:rsid w:val="007D520E"/>
    <w:rsid w:val="007E245B"/>
    <w:rsid w:val="0082325F"/>
    <w:rsid w:val="00834021"/>
    <w:rsid w:val="00846888"/>
    <w:rsid w:val="008522A1"/>
    <w:rsid w:val="008D1FE0"/>
    <w:rsid w:val="008F1771"/>
    <w:rsid w:val="009077B5"/>
    <w:rsid w:val="00914D4C"/>
    <w:rsid w:val="00935F39"/>
    <w:rsid w:val="009925A2"/>
    <w:rsid w:val="009A499B"/>
    <w:rsid w:val="009A4C5B"/>
    <w:rsid w:val="009D2474"/>
    <w:rsid w:val="00A23D3C"/>
    <w:rsid w:val="00A2559E"/>
    <w:rsid w:val="00A44797"/>
    <w:rsid w:val="00A461E3"/>
    <w:rsid w:val="00A50911"/>
    <w:rsid w:val="00A610CA"/>
    <w:rsid w:val="00A73744"/>
    <w:rsid w:val="00A83DFE"/>
    <w:rsid w:val="00A94211"/>
    <w:rsid w:val="00A94559"/>
    <w:rsid w:val="00AA4C90"/>
    <w:rsid w:val="00AA5419"/>
    <w:rsid w:val="00AB3CAC"/>
    <w:rsid w:val="00AC4672"/>
    <w:rsid w:val="00AD19D1"/>
    <w:rsid w:val="00B15015"/>
    <w:rsid w:val="00B25533"/>
    <w:rsid w:val="00B33304"/>
    <w:rsid w:val="00B3369C"/>
    <w:rsid w:val="00B375CE"/>
    <w:rsid w:val="00B503E3"/>
    <w:rsid w:val="00B71CEB"/>
    <w:rsid w:val="00B93C9B"/>
    <w:rsid w:val="00B96BBC"/>
    <w:rsid w:val="00BA36BA"/>
    <w:rsid w:val="00BC7F2E"/>
    <w:rsid w:val="00BD14A0"/>
    <w:rsid w:val="00BD2263"/>
    <w:rsid w:val="00BD6BA5"/>
    <w:rsid w:val="00BD748C"/>
    <w:rsid w:val="00C0067B"/>
    <w:rsid w:val="00C30902"/>
    <w:rsid w:val="00C847F2"/>
    <w:rsid w:val="00C85CAB"/>
    <w:rsid w:val="00CA6862"/>
    <w:rsid w:val="00CE2F8B"/>
    <w:rsid w:val="00CF3964"/>
    <w:rsid w:val="00CF6693"/>
    <w:rsid w:val="00D15EDC"/>
    <w:rsid w:val="00D220DE"/>
    <w:rsid w:val="00D224EA"/>
    <w:rsid w:val="00DA37A4"/>
    <w:rsid w:val="00DB7131"/>
    <w:rsid w:val="00DD1CAE"/>
    <w:rsid w:val="00DE4904"/>
    <w:rsid w:val="00DF5F09"/>
    <w:rsid w:val="00E01E41"/>
    <w:rsid w:val="00E05EF0"/>
    <w:rsid w:val="00E203F3"/>
    <w:rsid w:val="00E54645"/>
    <w:rsid w:val="00E763C3"/>
    <w:rsid w:val="00E87DC6"/>
    <w:rsid w:val="00E96C35"/>
    <w:rsid w:val="00EC1716"/>
    <w:rsid w:val="00ED23B1"/>
    <w:rsid w:val="00EE0F7F"/>
    <w:rsid w:val="00EF0C5D"/>
    <w:rsid w:val="00F01239"/>
    <w:rsid w:val="00F101F4"/>
    <w:rsid w:val="00F10759"/>
    <w:rsid w:val="00F32331"/>
    <w:rsid w:val="00F336D3"/>
    <w:rsid w:val="00F37601"/>
    <w:rsid w:val="00F550CB"/>
    <w:rsid w:val="00F57640"/>
    <w:rsid w:val="00F76B9A"/>
    <w:rsid w:val="00F90B39"/>
    <w:rsid w:val="00FD1662"/>
    <w:rsid w:val="00FD1AD4"/>
    <w:rsid w:val="00FD416D"/>
    <w:rsid w:val="00FD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19b7,#0a96f2,#ffc,white"/>
    </o:shapedefaults>
    <o:shapelayout v:ext="edit">
      <o:idmap v:ext="edit" data="1"/>
    </o:shapelayout>
  </w:shapeDefaults>
  <w:decimalSymbol w:val="."/>
  <w:listSeparator w:val=","/>
  <w14:docId w14:val="3DF5E653"/>
  <w15:docId w15:val="{978BFC97-A0A9-4147-894E-913BAD22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0123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EDC"/>
    <w:pPr>
      <w:spacing w:line="1280" w:lineRule="exact"/>
      <w:outlineLvl w:val="0"/>
    </w:pPr>
    <w:rPr>
      <w:rFonts w:asciiTheme="majorHAnsi" w:hAnsiTheme="majorHAnsi"/>
      <w:b/>
      <w:color w:val="E36C0A" w:themeColor="accent6" w:themeShade="BF"/>
      <w:sz w:val="140"/>
    </w:rPr>
  </w:style>
  <w:style w:type="paragraph" w:styleId="Heading2">
    <w:name w:val="heading 2"/>
    <w:basedOn w:val="Normal"/>
    <w:next w:val="Normal"/>
    <w:qFormat/>
    <w:rsid w:val="00D15EDC"/>
    <w:pPr>
      <w:spacing w:before="280"/>
      <w:outlineLvl w:val="1"/>
    </w:pPr>
    <w:rPr>
      <w:i/>
      <w:color w:val="244061" w:themeColor="accent1" w:themeShade="80"/>
      <w:sz w:val="44"/>
    </w:rPr>
  </w:style>
  <w:style w:type="paragraph" w:styleId="Heading3">
    <w:name w:val="heading 3"/>
    <w:basedOn w:val="Normal"/>
    <w:next w:val="Normal"/>
    <w:qFormat/>
    <w:rsid w:val="00D15EDC"/>
    <w:pPr>
      <w:spacing w:before="1000"/>
      <w:outlineLvl w:val="2"/>
    </w:pPr>
    <w:rPr>
      <w:b/>
      <w:color w:val="244061" w:themeColor="accent1" w:themeShade="80"/>
      <w:sz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5A485A"/>
    <w:rPr>
      <w:rFonts w:ascii="Tahoma" w:hAnsi="Tahoma" w:cs="Tahoma"/>
      <w:sz w:val="16"/>
      <w:szCs w:val="16"/>
    </w:rPr>
  </w:style>
  <w:style w:type="paragraph" w:customStyle="1" w:styleId="Location">
    <w:name w:val="Location"/>
    <w:basedOn w:val="Normal"/>
    <w:link w:val="LocationChar"/>
    <w:qFormat/>
    <w:rsid w:val="00D15EDC"/>
    <w:pPr>
      <w:jc w:val="right"/>
    </w:pPr>
    <w:rPr>
      <w:b/>
      <w:color w:val="244061" w:themeColor="accent1" w:themeShade="80"/>
      <w:sz w:val="36"/>
    </w:rPr>
  </w:style>
  <w:style w:type="character" w:styleId="PlaceholderText">
    <w:name w:val="Placeholder Text"/>
    <w:basedOn w:val="DefaultParagraphFont"/>
    <w:uiPriority w:val="99"/>
    <w:semiHidden/>
    <w:rsid w:val="00846888"/>
    <w:rPr>
      <w:color w:val="808080"/>
    </w:rPr>
  </w:style>
  <w:style w:type="paragraph" w:customStyle="1" w:styleId="RSVP">
    <w:name w:val="RSVP"/>
    <w:basedOn w:val="Normal"/>
    <w:link w:val="RSVPChar"/>
    <w:qFormat/>
    <w:rsid w:val="00D15EDC"/>
    <w:pPr>
      <w:jc w:val="right"/>
    </w:pPr>
    <w:rPr>
      <w:i/>
      <w:color w:val="244061" w:themeColor="accent1" w:themeShade="80"/>
      <w:sz w:val="36"/>
    </w:rPr>
  </w:style>
  <w:style w:type="character" w:customStyle="1" w:styleId="LocationChar">
    <w:name w:val="Location Char"/>
    <w:basedOn w:val="DefaultParagraphFont"/>
    <w:link w:val="Location"/>
    <w:rsid w:val="00D15EDC"/>
    <w:rPr>
      <w:rFonts w:asciiTheme="minorHAnsi" w:hAnsiTheme="minorHAnsi"/>
      <w:b/>
      <w:color w:val="244061" w:themeColor="accent1" w:themeShade="80"/>
      <w:sz w:val="36"/>
      <w:szCs w:val="24"/>
    </w:rPr>
  </w:style>
  <w:style w:type="character" w:customStyle="1" w:styleId="RSVPChar">
    <w:name w:val="RSVP Char"/>
    <w:basedOn w:val="DefaultParagraphFont"/>
    <w:link w:val="RSVP"/>
    <w:rsid w:val="00D15EDC"/>
    <w:rPr>
      <w:rFonts w:asciiTheme="minorHAnsi" w:hAnsiTheme="minorHAnsi"/>
      <w:i/>
      <w:color w:val="244061" w:themeColor="accent1" w:themeShade="80"/>
      <w:sz w:val="36"/>
      <w:szCs w:val="24"/>
    </w:rPr>
  </w:style>
  <w:style w:type="table" w:styleId="TableGrid">
    <w:name w:val="Table Grid"/>
    <w:basedOn w:val="TableNormal"/>
    <w:uiPriority w:val="59"/>
    <w:rsid w:val="00D15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05EF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E05EF0"/>
    <w:pPr>
      <w:tabs>
        <w:tab w:val="right" w:leader="dot" w:pos="9710"/>
      </w:tabs>
      <w:spacing w:before="360" w:after="0" w:line="240" w:lineRule="auto"/>
    </w:pPr>
    <w:rPr>
      <w:rFonts w:ascii="Verdana" w:eastAsia="Times New Roman" w:hAnsi="Verdana" w:cs="Arial"/>
      <w:b/>
      <w:bCs/>
      <w:caps/>
      <w:noProof/>
    </w:rPr>
  </w:style>
  <w:style w:type="paragraph" w:styleId="TOC8">
    <w:name w:val="toc 8"/>
    <w:basedOn w:val="Normal"/>
    <w:next w:val="Normal"/>
    <w:autoRedefine/>
    <w:uiPriority w:val="39"/>
    <w:unhideWhenUsed/>
    <w:rsid w:val="00E05EF0"/>
    <w:pPr>
      <w:tabs>
        <w:tab w:val="right" w:leader="dot" w:pos="9350"/>
      </w:tabs>
      <w:spacing w:after="100"/>
      <w:jc w:val="both"/>
    </w:pPr>
    <w:rPr>
      <w:rFonts w:ascii="Arno Pro Caption" w:hAnsi="Arno Pro Caption"/>
      <w:b/>
      <w:smallCaps/>
      <w:noProof/>
    </w:rPr>
  </w:style>
  <w:style w:type="paragraph" w:styleId="TOC9">
    <w:name w:val="toc 9"/>
    <w:basedOn w:val="Normal"/>
    <w:next w:val="Normal"/>
    <w:autoRedefine/>
    <w:uiPriority w:val="39"/>
    <w:unhideWhenUsed/>
    <w:rsid w:val="00E05EF0"/>
    <w:pPr>
      <w:spacing w:after="100"/>
      <w:ind w:left="1760"/>
    </w:pPr>
  </w:style>
  <w:style w:type="character" w:styleId="Emphasis">
    <w:name w:val="Emphasis"/>
    <w:basedOn w:val="DefaultParagraphFont"/>
    <w:uiPriority w:val="20"/>
    <w:qFormat/>
    <w:rsid w:val="00DF5F09"/>
    <w:rPr>
      <w:i/>
      <w:iCs/>
    </w:rPr>
  </w:style>
  <w:style w:type="paragraph" w:styleId="NormalWeb">
    <w:name w:val="Normal (Web)"/>
    <w:basedOn w:val="Normal"/>
    <w:uiPriority w:val="99"/>
    <w:unhideWhenUsed/>
    <w:rsid w:val="008F1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B3C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75CE"/>
    <w:rPr>
      <w:rFonts w:asciiTheme="majorHAnsi" w:hAnsiTheme="majorHAnsi"/>
      <w:b/>
      <w:color w:val="E36C0A" w:themeColor="accent6" w:themeShade="BF"/>
      <w:sz w:val="140"/>
      <w:szCs w:val="24"/>
    </w:rPr>
  </w:style>
  <w:style w:type="table" w:styleId="LightList-Accent6">
    <w:name w:val="Light List Accent 6"/>
    <w:basedOn w:val="TableNormal"/>
    <w:uiPriority w:val="61"/>
    <w:rsid w:val="000B076D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Professional">
    <w:name w:val="Table Professional"/>
    <w:basedOn w:val="TableNormal"/>
    <w:rsid w:val="00162C4F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rsid w:val="00232CF9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link w:val="NoSpacingChar"/>
    <w:uiPriority w:val="1"/>
    <w:qFormat/>
    <w:rsid w:val="0021672C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1672C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LineNumber">
    <w:name w:val="line number"/>
    <w:basedOn w:val="DefaultParagraphFont"/>
    <w:semiHidden/>
    <w:unhideWhenUsed/>
    <w:rsid w:val="007C6FAC"/>
  </w:style>
  <w:style w:type="paragraph" w:styleId="Header">
    <w:name w:val="header"/>
    <w:basedOn w:val="Normal"/>
    <w:link w:val="HeaderChar"/>
    <w:uiPriority w:val="99"/>
    <w:unhideWhenUsed/>
    <w:rsid w:val="007C6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AC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C6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AC"/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3A7085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3A7085"/>
    <w:rPr>
      <w:sz w:val="2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33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7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Data" Target="diagrams/data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mailto:eprojects@aptech.ac.in" TargetMode="External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projects@aptech.ac.in" TargetMode="External"/><Relationship Id="rId5" Type="http://schemas.openxmlformats.org/officeDocument/2006/relationships/styles" Target="styles.xml"/><Relationship Id="rId15" Type="http://schemas.openxmlformats.org/officeDocument/2006/relationships/diagramQuickStyle" Target="diagrams/quickStyle1.xml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Layout" Target="diagrams/layout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p.APTECHNK\AppData\Roaming\Microsoft\Templates\MS_BBQFlyer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367545-FF30-4FDE-9572-059AC1DF7515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42256CAA-0078-44D5-B3AC-2019C9F411A9}">
      <dgm:prSet phldrT="[Text]"/>
      <dgm:spPr/>
      <dgm:t>
        <a:bodyPr/>
        <a:lstStyle/>
        <a:p>
          <a:r>
            <a:rPr lang="en-US" b="1"/>
            <a:t>Analysis</a:t>
          </a:r>
          <a:endParaRPr lang="en-US"/>
        </a:p>
      </dgm:t>
    </dgm:pt>
    <dgm:pt modelId="{0F3164BA-619E-41B7-B71A-D2B29115ACB1}" type="parTrans" cxnId="{4C75B2CD-1BA5-442B-8040-8F102C9143CC}">
      <dgm:prSet/>
      <dgm:spPr/>
      <dgm:t>
        <a:bodyPr/>
        <a:lstStyle/>
        <a:p>
          <a:endParaRPr lang="en-US"/>
        </a:p>
      </dgm:t>
    </dgm:pt>
    <dgm:pt modelId="{4270F82F-C88B-43C4-9FEA-2F57446841CA}" type="sibTrans" cxnId="{4C75B2CD-1BA5-442B-8040-8F102C9143CC}">
      <dgm:prSet/>
      <dgm:spPr/>
      <dgm:t>
        <a:bodyPr/>
        <a:lstStyle/>
        <a:p>
          <a:r>
            <a:rPr lang="en-US"/>
            <a:t>23 to 30  Apr</a:t>
          </a:r>
        </a:p>
      </dgm:t>
    </dgm:pt>
    <dgm:pt modelId="{4E8AA167-36F9-44E3-9B01-03FF01415344}">
      <dgm:prSet/>
      <dgm:spPr/>
      <dgm:t>
        <a:bodyPr/>
        <a:lstStyle/>
        <a:p>
          <a:r>
            <a:rPr lang="en-US" b="1"/>
            <a:t>Design</a:t>
          </a:r>
          <a:endParaRPr lang="en-US"/>
        </a:p>
      </dgm:t>
    </dgm:pt>
    <dgm:pt modelId="{CB398AE8-64C3-4A00-8F0C-A36EE3D10ADD}" type="parTrans" cxnId="{A8AA2CAE-1207-4F16-9598-A5C6D68C8B5F}">
      <dgm:prSet/>
      <dgm:spPr/>
      <dgm:t>
        <a:bodyPr/>
        <a:lstStyle/>
        <a:p>
          <a:endParaRPr lang="en-US"/>
        </a:p>
      </dgm:t>
    </dgm:pt>
    <dgm:pt modelId="{D7EED334-A3BC-40B2-ABA2-50C41BA00B4A}" type="sibTrans" cxnId="{A8AA2CAE-1207-4F16-9598-A5C6D68C8B5F}">
      <dgm:prSet/>
      <dgm:spPr/>
      <dgm:t>
        <a:bodyPr/>
        <a:lstStyle/>
        <a:p>
          <a:r>
            <a:rPr lang="en-US"/>
            <a:t>1 to 6 May</a:t>
          </a:r>
        </a:p>
      </dgm:t>
    </dgm:pt>
    <dgm:pt modelId="{7362AFA0-1E76-4A65-8D99-A4AE1C7E01B6}">
      <dgm:prSet/>
      <dgm:spPr/>
      <dgm:t>
        <a:bodyPr/>
        <a:lstStyle/>
        <a:p>
          <a:r>
            <a:rPr lang="en-US" b="1"/>
            <a:t>Development</a:t>
          </a:r>
          <a:endParaRPr lang="en-US"/>
        </a:p>
      </dgm:t>
    </dgm:pt>
    <dgm:pt modelId="{97C38D4A-01DB-4FB9-B575-4F2EE527EDF7}" type="parTrans" cxnId="{EC3C2647-DE93-401E-B873-FA17D3151152}">
      <dgm:prSet/>
      <dgm:spPr/>
      <dgm:t>
        <a:bodyPr/>
        <a:lstStyle/>
        <a:p>
          <a:endParaRPr lang="en-US"/>
        </a:p>
      </dgm:t>
    </dgm:pt>
    <dgm:pt modelId="{CA61EA7B-18A1-47A2-985D-94F5CE629347}" type="sibTrans" cxnId="{EC3C2647-DE93-401E-B873-FA17D3151152}">
      <dgm:prSet/>
      <dgm:spPr/>
      <dgm:t>
        <a:bodyPr/>
        <a:lstStyle/>
        <a:p>
          <a:r>
            <a:rPr lang="en-US"/>
            <a:t>6  to 12 May</a:t>
          </a:r>
        </a:p>
      </dgm:t>
    </dgm:pt>
    <dgm:pt modelId="{25C5DE9F-7CD7-4795-9D95-C2BA576CB99B}">
      <dgm:prSet/>
      <dgm:spPr/>
      <dgm:t>
        <a:bodyPr/>
        <a:lstStyle/>
        <a:p>
          <a:r>
            <a:rPr lang="en-US" b="1"/>
            <a:t>Testing</a:t>
          </a:r>
          <a:endParaRPr lang="en-US"/>
        </a:p>
      </dgm:t>
    </dgm:pt>
    <dgm:pt modelId="{2EA7FCAD-E8AE-4448-A078-D7BCD5A42A87}" type="parTrans" cxnId="{B91E7C2F-F261-4A28-8D08-A7D49833AB91}">
      <dgm:prSet/>
      <dgm:spPr/>
      <dgm:t>
        <a:bodyPr/>
        <a:lstStyle/>
        <a:p>
          <a:endParaRPr lang="en-US"/>
        </a:p>
      </dgm:t>
    </dgm:pt>
    <dgm:pt modelId="{772C3070-6611-49D9-BA7A-111491EDC611}" type="sibTrans" cxnId="{B91E7C2F-F261-4A28-8D08-A7D49833AB91}">
      <dgm:prSet/>
      <dgm:spPr/>
      <dgm:t>
        <a:bodyPr/>
        <a:lstStyle/>
        <a:p>
          <a:r>
            <a:rPr lang="en-US"/>
            <a:t>12 to 18 May</a:t>
          </a:r>
        </a:p>
      </dgm:t>
    </dgm:pt>
    <dgm:pt modelId="{8B22A273-2F0B-46F2-AD88-E4078B81ED3C}">
      <dgm:prSet/>
      <dgm:spPr/>
      <dgm:t>
        <a:bodyPr/>
        <a:lstStyle/>
        <a:p>
          <a:r>
            <a:rPr lang="en-US" b="1"/>
            <a:t>Documentation</a:t>
          </a:r>
          <a:endParaRPr lang="en-US"/>
        </a:p>
      </dgm:t>
    </dgm:pt>
    <dgm:pt modelId="{AF376F36-9245-45F8-AB40-B52B5B0B2A5B}" type="parTrans" cxnId="{E1039AE5-1CD4-44E5-92E4-2B2D639D686B}">
      <dgm:prSet/>
      <dgm:spPr/>
      <dgm:t>
        <a:bodyPr/>
        <a:lstStyle/>
        <a:p>
          <a:endParaRPr lang="en-US"/>
        </a:p>
      </dgm:t>
    </dgm:pt>
    <dgm:pt modelId="{710B6C68-0E5C-43D8-AC85-419CB9843862}" type="sibTrans" cxnId="{E1039AE5-1CD4-44E5-92E4-2B2D639D686B}">
      <dgm:prSet/>
      <dgm:spPr/>
      <dgm:t>
        <a:bodyPr/>
        <a:lstStyle/>
        <a:p>
          <a:r>
            <a:rPr lang="en-US"/>
            <a:t>18 to 21 May</a:t>
          </a:r>
        </a:p>
      </dgm:t>
    </dgm:pt>
    <dgm:pt modelId="{70E0C843-A52E-4753-B712-12AE596B1E69}" type="pres">
      <dgm:prSet presAssocID="{5C367545-FF30-4FDE-9572-059AC1DF75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CF9545E-22C3-4581-8C48-1FB239F97511}" type="pres">
      <dgm:prSet presAssocID="{42256CAA-0078-44D5-B3AC-2019C9F411A9}" presName="hierRoot1" presStyleCnt="0">
        <dgm:presLayoutVars>
          <dgm:hierBranch val="r"/>
        </dgm:presLayoutVars>
      </dgm:prSet>
      <dgm:spPr/>
    </dgm:pt>
    <dgm:pt modelId="{3AE2C0AB-97A5-42A3-B4B5-23DE00CFA59F}" type="pres">
      <dgm:prSet presAssocID="{42256CAA-0078-44D5-B3AC-2019C9F411A9}" presName="rootComposite1" presStyleCnt="0"/>
      <dgm:spPr/>
    </dgm:pt>
    <dgm:pt modelId="{9FC533E7-5410-4C37-953F-D6DDB84DDA78}" type="pres">
      <dgm:prSet presAssocID="{42256CAA-0078-44D5-B3AC-2019C9F411A9}" presName="rootText1" presStyleLbl="node0" presStyleIdx="0" presStyleCnt="5">
        <dgm:presLayoutVars>
          <dgm:chMax/>
          <dgm:chPref val="3"/>
        </dgm:presLayoutVars>
      </dgm:prSet>
      <dgm:spPr/>
    </dgm:pt>
    <dgm:pt modelId="{431BB327-6F4D-4354-BF40-E419A86452E6}" type="pres">
      <dgm:prSet presAssocID="{42256CAA-0078-44D5-B3AC-2019C9F411A9}" presName="titleText1" presStyleLbl="fgAcc0" presStyleIdx="0" presStyleCnt="5" custLinFactNeighborX="-14116" custLinFactNeighborY="23003">
        <dgm:presLayoutVars>
          <dgm:chMax val="0"/>
          <dgm:chPref val="0"/>
        </dgm:presLayoutVars>
      </dgm:prSet>
      <dgm:spPr/>
    </dgm:pt>
    <dgm:pt modelId="{4E921888-376D-4C34-9D30-0470B49F1B03}" type="pres">
      <dgm:prSet presAssocID="{42256CAA-0078-44D5-B3AC-2019C9F411A9}" presName="rootConnector1" presStyleLbl="node1" presStyleIdx="0" presStyleCnt="0"/>
      <dgm:spPr/>
    </dgm:pt>
    <dgm:pt modelId="{8622B716-C9C5-4D6E-B735-CF02B8984B6E}" type="pres">
      <dgm:prSet presAssocID="{42256CAA-0078-44D5-B3AC-2019C9F411A9}" presName="hierChild2" presStyleCnt="0"/>
      <dgm:spPr/>
    </dgm:pt>
    <dgm:pt modelId="{2CD4A0A8-774F-4760-88BD-2A8E43ECDB25}" type="pres">
      <dgm:prSet presAssocID="{42256CAA-0078-44D5-B3AC-2019C9F411A9}" presName="hierChild3" presStyleCnt="0"/>
      <dgm:spPr/>
    </dgm:pt>
    <dgm:pt modelId="{56C3438C-51F8-42EF-B3D5-A60D278289C6}" type="pres">
      <dgm:prSet presAssocID="{4E8AA167-36F9-44E3-9B01-03FF01415344}" presName="hierRoot1" presStyleCnt="0">
        <dgm:presLayoutVars>
          <dgm:hierBranch val="init"/>
        </dgm:presLayoutVars>
      </dgm:prSet>
      <dgm:spPr/>
    </dgm:pt>
    <dgm:pt modelId="{DA9A8A39-2D97-4D00-8ABD-7B0F26363FC8}" type="pres">
      <dgm:prSet presAssocID="{4E8AA167-36F9-44E3-9B01-03FF01415344}" presName="rootComposite1" presStyleCnt="0"/>
      <dgm:spPr/>
    </dgm:pt>
    <dgm:pt modelId="{30ADB844-D15F-43A9-9435-2505FDF4EC28}" type="pres">
      <dgm:prSet presAssocID="{4E8AA167-36F9-44E3-9B01-03FF01415344}" presName="rootText1" presStyleLbl="node0" presStyleIdx="1" presStyleCnt="5">
        <dgm:presLayoutVars>
          <dgm:chMax/>
          <dgm:chPref val="3"/>
        </dgm:presLayoutVars>
      </dgm:prSet>
      <dgm:spPr/>
    </dgm:pt>
    <dgm:pt modelId="{FC87F929-6B37-41DE-B51E-1AE381146DBF}" type="pres">
      <dgm:prSet presAssocID="{4E8AA167-36F9-44E3-9B01-03FF01415344}" presName="titleText1" presStyleLbl="fgAcc0" presStyleIdx="1" presStyleCnt="5" custLinFactNeighborX="-20346">
        <dgm:presLayoutVars>
          <dgm:chMax val="0"/>
          <dgm:chPref val="0"/>
        </dgm:presLayoutVars>
      </dgm:prSet>
      <dgm:spPr/>
    </dgm:pt>
    <dgm:pt modelId="{9E73DF21-30B9-482C-B81C-BDC225CF12D5}" type="pres">
      <dgm:prSet presAssocID="{4E8AA167-36F9-44E3-9B01-03FF01415344}" presName="rootConnector1" presStyleLbl="node1" presStyleIdx="0" presStyleCnt="0"/>
      <dgm:spPr/>
    </dgm:pt>
    <dgm:pt modelId="{780CF797-7593-4914-A208-3741764F6700}" type="pres">
      <dgm:prSet presAssocID="{4E8AA167-36F9-44E3-9B01-03FF01415344}" presName="hierChild2" presStyleCnt="0"/>
      <dgm:spPr/>
    </dgm:pt>
    <dgm:pt modelId="{45203B37-C924-4A5B-9732-0F035C217608}" type="pres">
      <dgm:prSet presAssocID="{4E8AA167-36F9-44E3-9B01-03FF01415344}" presName="hierChild3" presStyleCnt="0"/>
      <dgm:spPr/>
    </dgm:pt>
    <dgm:pt modelId="{1022864C-7104-4954-B73E-F86FF3D21A08}" type="pres">
      <dgm:prSet presAssocID="{7362AFA0-1E76-4A65-8D99-A4AE1C7E01B6}" presName="hierRoot1" presStyleCnt="0">
        <dgm:presLayoutVars>
          <dgm:hierBranch val="init"/>
        </dgm:presLayoutVars>
      </dgm:prSet>
      <dgm:spPr/>
    </dgm:pt>
    <dgm:pt modelId="{EB620D8B-4771-4963-AE57-A3A90A456FC9}" type="pres">
      <dgm:prSet presAssocID="{7362AFA0-1E76-4A65-8D99-A4AE1C7E01B6}" presName="rootComposite1" presStyleCnt="0"/>
      <dgm:spPr/>
    </dgm:pt>
    <dgm:pt modelId="{44DE2684-4270-4E44-A928-43CA719A0760}" type="pres">
      <dgm:prSet presAssocID="{7362AFA0-1E76-4A65-8D99-A4AE1C7E01B6}" presName="rootText1" presStyleLbl="node0" presStyleIdx="2" presStyleCnt="5">
        <dgm:presLayoutVars>
          <dgm:chMax/>
          <dgm:chPref val="3"/>
        </dgm:presLayoutVars>
      </dgm:prSet>
      <dgm:spPr/>
    </dgm:pt>
    <dgm:pt modelId="{99F948C5-E599-4500-B1A4-CCECECDEB831}" type="pres">
      <dgm:prSet presAssocID="{7362AFA0-1E76-4A65-8D99-A4AE1C7E01B6}" presName="titleText1" presStyleLbl="fgAcc0" presStyleIdx="2" presStyleCnt="5">
        <dgm:presLayoutVars>
          <dgm:chMax val="0"/>
          <dgm:chPref val="0"/>
        </dgm:presLayoutVars>
      </dgm:prSet>
      <dgm:spPr/>
    </dgm:pt>
    <dgm:pt modelId="{6377ADE8-1E4C-4802-9F73-E47E79384F9C}" type="pres">
      <dgm:prSet presAssocID="{7362AFA0-1E76-4A65-8D99-A4AE1C7E01B6}" presName="rootConnector1" presStyleLbl="node1" presStyleIdx="0" presStyleCnt="0"/>
      <dgm:spPr/>
    </dgm:pt>
    <dgm:pt modelId="{4932E3FC-7177-453A-A336-126509DDB0B9}" type="pres">
      <dgm:prSet presAssocID="{7362AFA0-1E76-4A65-8D99-A4AE1C7E01B6}" presName="hierChild2" presStyleCnt="0"/>
      <dgm:spPr/>
    </dgm:pt>
    <dgm:pt modelId="{97D4251E-2C6A-465F-A9CE-F588BB15C6B6}" type="pres">
      <dgm:prSet presAssocID="{7362AFA0-1E76-4A65-8D99-A4AE1C7E01B6}" presName="hierChild3" presStyleCnt="0"/>
      <dgm:spPr/>
    </dgm:pt>
    <dgm:pt modelId="{AEEBD822-7041-4916-BAAB-97551CC28EC6}" type="pres">
      <dgm:prSet presAssocID="{25C5DE9F-7CD7-4795-9D95-C2BA576CB99B}" presName="hierRoot1" presStyleCnt="0">
        <dgm:presLayoutVars>
          <dgm:hierBranch val="init"/>
        </dgm:presLayoutVars>
      </dgm:prSet>
      <dgm:spPr/>
    </dgm:pt>
    <dgm:pt modelId="{683C9F27-2038-4FA1-9ACD-A8AE589B0788}" type="pres">
      <dgm:prSet presAssocID="{25C5DE9F-7CD7-4795-9D95-C2BA576CB99B}" presName="rootComposite1" presStyleCnt="0"/>
      <dgm:spPr/>
    </dgm:pt>
    <dgm:pt modelId="{62E57A4F-53C3-4728-A6B5-C27DB480E52E}" type="pres">
      <dgm:prSet presAssocID="{25C5DE9F-7CD7-4795-9D95-C2BA576CB99B}" presName="rootText1" presStyleLbl="node0" presStyleIdx="3" presStyleCnt="5">
        <dgm:presLayoutVars>
          <dgm:chMax/>
          <dgm:chPref val="3"/>
        </dgm:presLayoutVars>
      </dgm:prSet>
      <dgm:spPr/>
    </dgm:pt>
    <dgm:pt modelId="{86A7BB1C-E610-4D72-B17D-AA97CA016F3A}" type="pres">
      <dgm:prSet presAssocID="{25C5DE9F-7CD7-4795-9D95-C2BA576CB99B}" presName="titleText1" presStyleLbl="fgAcc0" presStyleIdx="3" presStyleCnt="5" custLinFactNeighborX="-992">
        <dgm:presLayoutVars>
          <dgm:chMax val="0"/>
          <dgm:chPref val="0"/>
        </dgm:presLayoutVars>
      </dgm:prSet>
      <dgm:spPr/>
    </dgm:pt>
    <dgm:pt modelId="{3C0254B8-A4B6-4E66-BAFC-7E3FFC042164}" type="pres">
      <dgm:prSet presAssocID="{25C5DE9F-7CD7-4795-9D95-C2BA576CB99B}" presName="rootConnector1" presStyleLbl="node1" presStyleIdx="0" presStyleCnt="0"/>
      <dgm:spPr/>
    </dgm:pt>
    <dgm:pt modelId="{A0AF29AF-4A09-42DB-A559-E98620D0F468}" type="pres">
      <dgm:prSet presAssocID="{25C5DE9F-7CD7-4795-9D95-C2BA576CB99B}" presName="hierChild2" presStyleCnt="0"/>
      <dgm:spPr/>
    </dgm:pt>
    <dgm:pt modelId="{85149935-77AD-4F78-B5C4-013523F383A1}" type="pres">
      <dgm:prSet presAssocID="{25C5DE9F-7CD7-4795-9D95-C2BA576CB99B}" presName="hierChild3" presStyleCnt="0"/>
      <dgm:spPr/>
    </dgm:pt>
    <dgm:pt modelId="{C13940AD-8685-4AC9-9661-604CA26A499C}" type="pres">
      <dgm:prSet presAssocID="{8B22A273-2F0B-46F2-AD88-E4078B81ED3C}" presName="hierRoot1" presStyleCnt="0">
        <dgm:presLayoutVars>
          <dgm:hierBranch val="init"/>
        </dgm:presLayoutVars>
      </dgm:prSet>
      <dgm:spPr/>
    </dgm:pt>
    <dgm:pt modelId="{D930EEE9-3B22-4B56-9723-201F243C130E}" type="pres">
      <dgm:prSet presAssocID="{8B22A273-2F0B-46F2-AD88-E4078B81ED3C}" presName="rootComposite1" presStyleCnt="0"/>
      <dgm:spPr/>
    </dgm:pt>
    <dgm:pt modelId="{9AE0A383-169E-46C6-93AA-D37F54C54A3B}" type="pres">
      <dgm:prSet presAssocID="{8B22A273-2F0B-46F2-AD88-E4078B81ED3C}" presName="rootText1" presStyleLbl="node0" presStyleIdx="4" presStyleCnt="5">
        <dgm:presLayoutVars>
          <dgm:chMax/>
          <dgm:chPref val="3"/>
        </dgm:presLayoutVars>
      </dgm:prSet>
      <dgm:spPr/>
    </dgm:pt>
    <dgm:pt modelId="{3903F1C1-9642-49B6-9134-F6BCB80BA8FE}" type="pres">
      <dgm:prSet presAssocID="{8B22A273-2F0B-46F2-AD88-E4078B81ED3C}" presName="titleText1" presStyleLbl="fgAcc0" presStyleIdx="4" presStyleCnt="5">
        <dgm:presLayoutVars>
          <dgm:chMax val="0"/>
          <dgm:chPref val="0"/>
        </dgm:presLayoutVars>
      </dgm:prSet>
      <dgm:spPr/>
    </dgm:pt>
    <dgm:pt modelId="{12807A3D-57F1-432C-BF81-62CB5D7D3B7D}" type="pres">
      <dgm:prSet presAssocID="{8B22A273-2F0B-46F2-AD88-E4078B81ED3C}" presName="rootConnector1" presStyleLbl="node1" presStyleIdx="0" presStyleCnt="0"/>
      <dgm:spPr/>
    </dgm:pt>
    <dgm:pt modelId="{8260F222-20B5-4BC2-B989-69279D4CC520}" type="pres">
      <dgm:prSet presAssocID="{8B22A273-2F0B-46F2-AD88-E4078B81ED3C}" presName="hierChild2" presStyleCnt="0"/>
      <dgm:spPr/>
    </dgm:pt>
    <dgm:pt modelId="{711982E5-D39F-4A4C-BEF3-936929505D76}" type="pres">
      <dgm:prSet presAssocID="{8B22A273-2F0B-46F2-AD88-E4078B81ED3C}" presName="hierChild3" presStyleCnt="0"/>
      <dgm:spPr/>
    </dgm:pt>
  </dgm:ptLst>
  <dgm:cxnLst>
    <dgm:cxn modelId="{707A0E09-17EF-4E52-8331-3C356D54DCA9}" type="presOf" srcId="{7362AFA0-1E76-4A65-8D99-A4AE1C7E01B6}" destId="{44DE2684-4270-4E44-A928-43CA719A0760}" srcOrd="0" destOrd="0" presId="urn:microsoft.com/office/officeart/2008/layout/NameandTitleOrganizationalChart"/>
    <dgm:cxn modelId="{7B423E28-2C3A-4A7E-8CDB-AECCD36F2244}" type="presOf" srcId="{25C5DE9F-7CD7-4795-9D95-C2BA576CB99B}" destId="{62E57A4F-53C3-4728-A6B5-C27DB480E52E}" srcOrd="0" destOrd="0" presId="urn:microsoft.com/office/officeart/2008/layout/NameandTitleOrganizationalChart"/>
    <dgm:cxn modelId="{B91E7C2F-F261-4A28-8D08-A7D49833AB91}" srcId="{5C367545-FF30-4FDE-9572-059AC1DF7515}" destId="{25C5DE9F-7CD7-4795-9D95-C2BA576CB99B}" srcOrd="3" destOrd="0" parTransId="{2EA7FCAD-E8AE-4448-A078-D7BCD5A42A87}" sibTransId="{772C3070-6611-49D9-BA7A-111491EDC611}"/>
    <dgm:cxn modelId="{FAA2EA33-A9CA-485A-A76E-F876E447244F}" type="presOf" srcId="{8B22A273-2F0B-46F2-AD88-E4078B81ED3C}" destId="{12807A3D-57F1-432C-BF81-62CB5D7D3B7D}" srcOrd="1" destOrd="0" presId="urn:microsoft.com/office/officeart/2008/layout/NameandTitleOrganizationalChart"/>
    <dgm:cxn modelId="{A091435E-E786-4C28-9B8E-776AF125C7E3}" type="presOf" srcId="{CA61EA7B-18A1-47A2-985D-94F5CE629347}" destId="{99F948C5-E599-4500-B1A4-CCECECDEB831}" srcOrd="0" destOrd="0" presId="urn:microsoft.com/office/officeart/2008/layout/NameandTitleOrganizationalChart"/>
    <dgm:cxn modelId="{FB067261-2539-4C33-B9DC-16B3A2023A61}" type="presOf" srcId="{772C3070-6611-49D9-BA7A-111491EDC611}" destId="{86A7BB1C-E610-4D72-B17D-AA97CA016F3A}" srcOrd="0" destOrd="0" presId="urn:microsoft.com/office/officeart/2008/layout/NameandTitleOrganizationalChart"/>
    <dgm:cxn modelId="{5F9DFA45-1DE7-4FCA-80FE-138FC022D5DA}" type="presOf" srcId="{4270F82F-C88B-43C4-9FEA-2F57446841CA}" destId="{431BB327-6F4D-4354-BF40-E419A86452E6}" srcOrd="0" destOrd="0" presId="urn:microsoft.com/office/officeart/2008/layout/NameandTitleOrganizationalChart"/>
    <dgm:cxn modelId="{EC3C2647-DE93-401E-B873-FA17D3151152}" srcId="{5C367545-FF30-4FDE-9572-059AC1DF7515}" destId="{7362AFA0-1E76-4A65-8D99-A4AE1C7E01B6}" srcOrd="2" destOrd="0" parTransId="{97C38D4A-01DB-4FB9-B575-4F2EE527EDF7}" sibTransId="{CA61EA7B-18A1-47A2-985D-94F5CE629347}"/>
    <dgm:cxn modelId="{B99ADD49-BC1E-48FA-85C3-BBA541F6E5C7}" type="presOf" srcId="{42256CAA-0078-44D5-B3AC-2019C9F411A9}" destId="{9FC533E7-5410-4C37-953F-D6DDB84DDA78}" srcOrd="0" destOrd="0" presId="urn:microsoft.com/office/officeart/2008/layout/NameandTitleOrganizationalChart"/>
    <dgm:cxn modelId="{8724C852-F847-4270-8FC2-B3C134B0ED4A}" type="presOf" srcId="{42256CAA-0078-44D5-B3AC-2019C9F411A9}" destId="{4E921888-376D-4C34-9D30-0470B49F1B03}" srcOrd="1" destOrd="0" presId="urn:microsoft.com/office/officeart/2008/layout/NameandTitleOrganizationalChart"/>
    <dgm:cxn modelId="{6BA1AD56-96B6-49CD-AC69-B68C4348A676}" type="presOf" srcId="{5C367545-FF30-4FDE-9572-059AC1DF7515}" destId="{70E0C843-A52E-4753-B712-12AE596B1E69}" srcOrd="0" destOrd="0" presId="urn:microsoft.com/office/officeart/2008/layout/NameandTitleOrganizationalChart"/>
    <dgm:cxn modelId="{DAC24D90-8241-4044-8700-0CE07B14B194}" type="presOf" srcId="{710B6C68-0E5C-43D8-AC85-419CB9843862}" destId="{3903F1C1-9642-49B6-9134-F6BCB80BA8FE}" srcOrd="0" destOrd="0" presId="urn:microsoft.com/office/officeart/2008/layout/NameandTitleOrganizationalChart"/>
    <dgm:cxn modelId="{0A2E68A3-CBDB-48D9-98C0-77FC62A401AB}" type="presOf" srcId="{D7EED334-A3BC-40B2-ABA2-50C41BA00B4A}" destId="{FC87F929-6B37-41DE-B51E-1AE381146DBF}" srcOrd="0" destOrd="0" presId="urn:microsoft.com/office/officeart/2008/layout/NameandTitleOrganizationalChart"/>
    <dgm:cxn modelId="{EBB92AAC-A642-4D4C-ADCD-E576D9267933}" type="presOf" srcId="{7362AFA0-1E76-4A65-8D99-A4AE1C7E01B6}" destId="{6377ADE8-1E4C-4802-9F73-E47E79384F9C}" srcOrd="1" destOrd="0" presId="urn:microsoft.com/office/officeart/2008/layout/NameandTitleOrganizationalChart"/>
    <dgm:cxn modelId="{A8AA2CAE-1207-4F16-9598-A5C6D68C8B5F}" srcId="{5C367545-FF30-4FDE-9572-059AC1DF7515}" destId="{4E8AA167-36F9-44E3-9B01-03FF01415344}" srcOrd="1" destOrd="0" parTransId="{CB398AE8-64C3-4A00-8F0C-A36EE3D10ADD}" sibTransId="{D7EED334-A3BC-40B2-ABA2-50C41BA00B4A}"/>
    <dgm:cxn modelId="{4C75B2CD-1BA5-442B-8040-8F102C9143CC}" srcId="{5C367545-FF30-4FDE-9572-059AC1DF7515}" destId="{42256CAA-0078-44D5-B3AC-2019C9F411A9}" srcOrd="0" destOrd="0" parTransId="{0F3164BA-619E-41B7-B71A-D2B29115ACB1}" sibTransId="{4270F82F-C88B-43C4-9FEA-2F57446841CA}"/>
    <dgm:cxn modelId="{E1039AE5-1CD4-44E5-92E4-2B2D639D686B}" srcId="{5C367545-FF30-4FDE-9572-059AC1DF7515}" destId="{8B22A273-2F0B-46F2-AD88-E4078B81ED3C}" srcOrd="4" destOrd="0" parTransId="{AF376F36-9245-45F8-AB40-B52B5B0B2A5B}" sibTransId="{710B6C68-0E5C-43D8-AC85-419CB9843862}"/>
    <dgm:cxn modelId="{ABCC87E6-9BF1-424A-9AEB-F25F1BEFB468}" type="presOf" srcId="{4E8AA167-36F9-44E3-9B01-03FF01415344}" destId="{9E73DF21-30B9-482C-B81C-BDC225CF12D5}" srcOrd="1" destOrd="0" presId="urn:microsoft.com/office/officeart/2008/layout/NameandTitleOrganizationalChart"/>
    <dgm:cxn modelId="{F15230E7-5271-479E-8BCB-86F80C53CDAA}" type="presOf" srcId="{25C5DE9F-7CD7-4795-9D95-C2BA576CB99B}" destId="{3C0254B8-A4B6-4E66-BAFC-7E3FFC042164}" srcOrd="1" destOrd="0" presId="urn:microsoft.com/office/officeart/2008/layout/NameandTitleOrganizationalChart"/>
    <dgm:cxn modelId="{E8F9C5EC-F293-4953-A818-FB5ED1FB70A2}" type="presOf" srcId="{4E8AA167-36F9-44E3-9B01-03FF01415344}" destId="{30ADB844-D15F-43A9-9435-2505FDF4EC28}" srcOrd="0" destOrd="0" presId="urn:microsoft.com/office/officeart/2008/layout/NameandTitleOrganizationalChart"/>
    <dgm:cxn modelId="{B4B31AF1-45A6-49DE-BE71-6F6FAC8CDFDC}" type="presOf" srcId="{8B22A273-2F0B-46F2-AD88-E4078B81ED3C}" destId="{9AE0A383-169E-46C6-93AA-D37F54C54A3B}" srcOrd="0" destOrd="0" presId="urn:microsoft.com/office/officeart/2008/layout/NameandTitleOrganizationalChart"/>
    <dgm:cxn modelId="{A5F791A0-7E4C-4E3A-A9A1-768C8E3B4F86}" type="presParOf" srcId="{70E0C843-A52E-4753-B712-12AE596B1E69}" destId="{FCF9545E-22C3-4581-8C48-1FB239F97511}" srcOrd="0" destOrd="0" presId="urn:microsoft.com/office/officeart/2008/layout/NameandTitleOrganizationalChart"/>
    <dgm:cxn modelId="{CB036E6D-136C-42CE-AD9B-857B06FF657B}" type="presParOf" srcId="{FCF9545E-22C3-4581-8C48-1FB239F97511}" destId="{3AE2C0AB-97A5-42A3-B4B5-23DE00CFA59F}" srcOrd="0" destOrd="0" presId="urn:microsoft.com/office/officeart/2008/layout/NameandTitleOrganizationalChart"/>
    <dgm:cxn modelId="{396EBDC5-84CE-49E1-8925-1FDD9AFFA308}" type="presParOf" srcId="{3AE2C0AB-97A5-42A3-B4B5-23DE00CFA59F}" destId="{9FC533E7-5410-4C37-953F-D6DDB84DDA78}" srcOrd="0" destOrd="0" presId="urn:microsoft.com/office/officeart/2008/layout/NameandTitleOrganizationalChart"/>
    <dgm:cxn modelId="{DF657009-634C-48AA-96D1-4289DA074A76}" type="presParOf" srcId="{3AE2C0AB-97A5-42A3-B4B5-23DE00CFA59F}" destId="{431BB327-6F4D-4354-BF40-E419A86452E6}" srcOrd="1" destOrd="0" presId="urn:microsoft.com/office/officeart/2008/layout/NameandTitleOrganizationalChart"/>
    <dgm:cxn modelId="{568EA013-EDF5-4C53-9B61-C6588F271113}" type="presParOf" srcId="{3AE2C0AB-97A5-42A3-B4B5-23DE00CFA59F}" destId="{4E921888-376D-4C34-9D30-0470B49F1B03}" srcOrd="2" destOrd="0" presId="urn:microsoft.com/office/officeart/2008/layout/NameandTitleOrganizationalChart"/>
    <dgm:cxn modelId="{754428CB-82F7-46A5-A0FB-936959DF6BBE}" type="presParOf" srcId="{FCF9545E-22C3-4581-8C48-1FB239F97511}" destId="{8622B716-C9C5-4D6E-B735-CF02B8984B6E}" srcOrd="1" destOrd="0" presId="urn:microsoft.com/office/officeart/2008/layout/NameandTitleOrganizationalChart"/>
    <dgm:cxn modelId="{05045E77-7117-4519-9889-3B5239F440FE}" type="presParOf" srcId="{FCF9545E-22C3-4581-8C48-1FB239F97511}" destId="{2CD4A0A8-774F-4760-88BD-2A8E43ECDB25}" srcOrd="2" destOrd="0" presId="urn:microsoft.com/office/officeart/2008/layout/NameandTitleOrganizationalChart"/>
    <dgm:cxn modelId="{5949ECE6-D6DE-41EA-8561-C20BD8850AA9}" type="presParOf" srcId="{70E0C843-A52E-4753-B712-12AE596B1E69}" destId="{56C3438C-51F8-42EF-B3D5-A60D278289C6}" srcOrd="1" destOrd="0" presId="urn:microsoft.com/office/officeart/2008/layout/NameandTitleOrganizationalChart"/>
    <dgm:cxn modelId="{D8FB197B-3F86-4439-86B8-8BDEBD33C3E9}" type="presParOf" srcId="{56C3438C-51F8-42EF-B3D5-A60D278289C6}" destId="{DA9A8A39-2D97-4D00-8ABD-7B0F26363FC8}" srcOrd="0" destOrd="0" presId="urn:microsoft.com/office/officeart/2008/layout/NameandTitleOrganizationalChart"/>
    <dgm:cxn modelId="{B8A6D13F-7223-4F4F-B203-F3B40C6ED864}" type="presParOf" srcId="{DA9A8A39-2D97-4D00-8ABD-7B0F26363FC8}" destId="{30ADB844-D15F-43A9-9435-2505FDF4EC28}" srcOrd="0" destOrd="0" presId="urn:microsoft.com/office/officeart/2008/layout/NameandTitleOrganizationalChart"/>
    <dgm:cxn modelId="{A1E17436-57A1-4387-BB58-19531D9F4A5A}" type="presParOf" srcId="{DA9A8A39-2D97-4D00-8ABD-7B0F26363FC8}" destId="{FC87F929-6B37-41DE-B51E-1AE381146DBF}" srcOrd="1" destOrd="0" presId="urn:microsoft.com/office/officeart/2008/layout/NameandTitleOrganizationalChart"/>
    <dgm:cxn modelId="{6E1BED83-2F97-4F10-8D98-9F55714103E3}" type="presParOf" srcId="{DA9A8A39-2D97-4D00-8ABD-7B0F26363FC8}" destId="{9E73DF21-30B9-482C-B81C-BDC225CF12D5}" srcOrd="2" destOrd="0" presId="urn:microsoft.com/office/officeart/2008/layout/NameandTitleOrganizationalChart"/>
    <dgm:cxn modelId="{3B0EB77D-ABEA-45E9-98D6-36B6713B7302}" type="presParOf" srcId="{56C3438C-51F8-42EF-B3D5-A60D278289C6}" destId="{780CF797-7593-4914-A208-3741764F6700}" srcOrd="1" destOrd="0" presId="urn:microsoft.com/office/officeart/2008/layout/NameandTitleOrganizationalChart"/>
    <dgm:cxn modelId="{3605602D-1DE8-4C4C-BC54-F16BFBC1663E}" type="presParOf" srcId="{56C3438C-51F8-42EF-B3D5-A60D278289C6}" destId="{45203B37-C924-4A5B-9732-0F035C217608}" srcOrd="2" destOrd="0" presId="urn:microsoft.com/office/officeart/2008/layout/NameandTitleOrganizationalChart"/>
    <dgm:cxn modelId="{B2FFBFE5-62FE-4E0C-847A-A8E27EBE7030}" type="presParOf" srcId="{70E0C843-A52E-4753-B712-12AE596B1E69}" destId="{1022864C-7104-4954-B73E-F86FF3D21A08}" srcOrd="2" destOrd="0" presId="urn:microsoft.com/office/officeart/2008/layout/NameandTitleOrganizationalChart"/>
    <dgm:cxn modelId="{FF83126A-6A6A-4A93-8C53-268C48D92B85}" type="presParOf" srcId="{1022864C-7104-4954-B73E-F86FF3D21A08}" destId="{EB620D8B-4771-4963-AE57-A3A90A456FC9}" srcOrd="0" destOrd="0" presId="urn:microsoft.com/office/officeart/2008/layout/NameandTitleOrganizationalChart"/>
    <dgm:cxn modelId="{03ECC0A1-A2F7-4DF3-9715-73F219B56580}" type="presParOf" srcId="{EB620D8B-4771-4963-AE57-A3A90A456FC9}" destId="{44DE2684-4270-4E44-A928-43CA719A0760}" srcOrd="0" destOrd="0" presId="urn:microsoft.com/office/officeart/2008/layout/NameandTitleOrganizationalChart"/>
    <dgm:cxn modelId="{B5F62BF0-B59E-4D5D-B37F-817667DFE678}" type="presParOf" srcId="{EB620D8B-4771-4963-AE57-A3A90A456FC9}" destId="{99F948C5-E599-4500-B1A4-CCECECDEB831}" srcOrd="1" destOrd="0" presId="urn:microsoft.com/office/officeart/2008/layout/NameandTitleOrganizationalChart"/>
    <dgm:cxn modelId="{0BFF2B67-5D97-4BB1-B756-97A459E85F21}" type="presParOf" srcId="{EB620D8B-4771-4963-AE57-A3A90A456FC9}" destId="{6377ADE8-1E4C-4802-9F73-E47E79384F9C}" srcOrd="2" destOrd="0" presId="urn:microsoft.com/office/officeart/2008/layout/NameandTitleOrganizationalChart"/>
    <dgm:cxn modelId="{D46013D4-59A3-4B41-B51C-E04AB8BA69EA}" type="presParOf" srcId="{1022864C-7104-4954-B73E-F86FF3D21A08}" destId="{4932E3FC-7177-453A-A336-126509DDB0B9}" srcOrd="1" destOrd="0" presId="urn:microsoft.com/office/officeart/2008/layout/NameandTitleOrganizationalChart"/>
    <dgm:cxn modelId="{251C71EF-442B-4063-B2E9-CEA60C991673}" type="presParOf" srcId="{1022864C-7104-4954-B73E-F86FF3D21A08}" destId="{97D4251E-2C6A-465F-A9CE-F588BB15C6B6}" srcOrd="2" destOrd="0" presId="urn:microsoft.com/office/officeart/2008/layout/NameandTitleOrganizationalChart"/>
    <dgm:cxn modelId="{232747AA-D369-4858-9F90-8CA12EA60E53}" type="presParOf" srcId="{70E0C843-A52E-4753-B712-12AE596B1E69}" destId="{AEEBD822-7041-4916-BAAB-97551CC28EC6}" srcOrd="3" destOrd="0" presId="urn:microsoft.com/office/officeart/2008/layout/NameandTitleOrganizationalChart"/>
    <dgm:cxn modelId="{DB40DF37-9BD2-4F08-96C1-CDCA1AE9E3D8}" type="presParOf" srcId="{AEEBD822-7041-4916-BAAB-97551CC28EC6}" destId="{683C9F27-2038-4FA1-9ACD-A8AE589B0788}" srcOrd="0" destOrd="0" presId="urn:microsoft.com/office/officeart/2008/layout/NameandTitleOrganizationalChart"/>
    <dgm:cxn modelId="{EAE3CE5E-7961-4EF1-8EDC-F2AE3B8EE10D}" type="presParOf" srcId="{683C9F27-2038-4FA1-9ACD-A8AE589B0788}" destId="{62E57A4F-53C3-4728-A6B5-C27DB480E52E}" srcOrd="0" destOrd="0" presId="urn:microsoft.com/office/officeart/2008/layout/NameandTitleOrganizationalChart"/>
    <dgm:cxn modelId="{3236696E-A84D-4166-A812-38EA5776F543}" type="presParOf" srcId="{683C9F27-2038-4FA1-9ACD-A8AE589B0788}" destId="{86A7BB1C-E610-4D72-B17D-AA97CA016F3A}" srcOrd="1" destOrd="0" presId="urn:microsoft.com/office/officeart/2008/layout/NameandTitleOrganizationalChart"/>
    <dgm:cxn modelId="{9E4A1638-93DF-4A1F-81FB-B8F8CE102458}" type="presParOf" srcId="{683C9F27-2038-4FA1-9ACD-A8AE589B0788}" destId="{3C0254B8-A4B6-4E66-BAFC-7E3FFC042164}" srcOrd="2" destOrd="0" presId="urn:microsoft.com/office/officeart/2008/layout/NameandTitleOrganizationalChart"/>
    <dgm:cxn modelId="{96295354-68F7-4110-8080-1A07D1B420F5}" type="presParOf" srcId="{AEEBD822-7041-4916-BAAB-97551CC28EC6}" destId="{A0AF29AF-4A09-42DB-A559-E98620D0F468}" srcOrd="1" destOrd="0" presId="urn:microsoft.com/office/officeart/2008/layout/NameandTitleOrganizationalChart"/>
    <dgm:cxn modelId="{DEFC20B5-266F-42D7-9518-730556C15FEE}" type="presParOf" srcId="{AEEBD822-7041-4916-BAAB-97551CC28EC6}" destId="{85149935-77AD-4F78-B5C4-013523F383A1}" srcOrd="2" destOrd="0" presId="urn:microsoft.com/office/officeart/2008/layout/NameandTitleOrganizationalChart"/>
    <dgm:cxn modelId="{A8196E5F-47D1-4F8E-AF17-F5C675F2F1C1}" type="presParOf" srcId="{70E0C843-A52E-4753-B712-12AE596B1E69}" destId="{C13940AD-8685-4AC9-9661-604CA26A499C}" srcOrd="4" destOrd="0" presId="urn:microsoft.com/office/officeart/2008/layout/NameandTitleOrganizationalChart"/>
    <dgm:cxn modelId="{BFDA2F2A-7DF9-4583-A1A5-69CF67F3944B}" type="presParOf" srcId="{C13940AD-8685-4AC9-9661-604CA26A499C}" destId="{D930EEE9-3B22-4B56-9723-201F243C130E}" srcOrd="0" destOrd="0" presId="urn:microsoft.com/office/officeart/2008/layout/NameandTitleOrganizationalChart"/>
    <dgm:cxn modelId="{C19E2899-9AD5-4ED9-A193-185C88D7B037}" type="presParOf" srcId="{D930EEE9-3B22-4B56-9723-201F243C130E}" destId="{9AE0A383-169E-46C6-93AA-D37F54C54A3B}" srcOrd="0" destOrd="0" presId="urn:microsoft.com/office/officeart/2008/layout/NameandTitleOrganizationalChart"/>
    <dgm:cxn modelId="{CFF44B38-1ED9-4DEF-AC61-97E3CA141CF0}" type="presParOf" srcId="{D930EEE9-3B22-4B56-9723-201F243C130E}" destId="{3903F1C1-9642-49B6-9134-F6BCB80BA8FE}" srcOrd="1" destOrd="0" presId="urn:microsoft.com/office/officeart/2008/layout/NameandTitleOrganizationalChart"/>
    <dgm:cxn modelId="{03E088A3-FBC8-4958-BB3B-A111001CAD9C}" type="presParOf" srcId="{D930EEE9-3B22-4B56-9723-201F243C130E}" destId="{12807A3D-57F1-432C-BF81-62CB5D7D3B7D}" srcOrd="2" destOrd="0" presId="urn:microsoft.com/office/officeart/2008/layout/NameandTitleOrganizationalChart"/>
    <dgm:cxn modelId="{52727A3F-2C6A-470C-BE06-050163C7267C}" type="presParOf" srcId="{C13940AD-8685-4AC9-9661-604CA26A499C}" destId="{8260F222-20B5-4BC2-B989-69279D4CC520}" srcOrd="1" destOrd="0" presId="urn:microsoft.com/office/officeart/2008/layout/NameandTitleOrganizationalChart"/>
    <dgm:cxn modelId="{BC09A24B-F262-469F-99DD-C0D653006BF8}" type="presParOf" srcId="{C13940AD-8685-4AC9-9661-604CA26A499C}" destId="{711982E5-D39F-4A4C-BEF3-936929505D76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C533E7-5410-4C37-953F-D6DDB84DDA78}">
      <dsp:nvSpPr>
        <dsp:cNvPr id="0" name=""/>
        <dsp:cNvSpPr/>
      </dsp:nvSpPr>
      <dsp:spPr>
        <a:xfrm>
          <a:off x="72668" y="379072"/>
          <a:ext cx="1066352" cy="55211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90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Analysis</a:t>
          </a:r>
          <a:endParaRPr lang="en-US" sz="1100" kern="1200"/>
        </a:p>
      </dsp:txBody>
      <dsp:txXfrm>
        <a:off x="72668" y="379072"/>
        <a:ext cx="1066352" cy="552110"/>
      </dsp:txXfrm>
    </dsp:sp>
    <dsp:sp modelId="{431BB327-6F4D-4354-BF40-E419A86452E6}">
      <dsp:nvSpPr>
        <dsp:cNvPr id="0" name=""/>
        <dsp:cNvSpPr/>
      </dsp:nvSpPr>
      <dsp:spPr>
        <a:xfrm>
          <a:off x="150464" y="850825"/>
          <a:ext cx="959717" cy="18403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23 to 30  Apr</a:t>
          </a:r>
        </a:p>
      </dsp:txBody>
      <dsp:txXfrm>
        <a:off x="150464" y="850825"/>
        <a:ext cx="959717" cy="184036"/>
      </dsp:txXfrm>
    </dsp:sp>
    <dsp:sp modelId="{30ADB844-D15F-43A9-9435-2505FDF4EC28}">
      <dsp:nvSpPr>
        <dsp:cNvPr id="0" name=""/>
        <dsp:cNvSpPr/>
      </dsp:nvSpPr>
      <dsp:spPr>
        <a:xfrm>
          <a:off x="1503307" y="379072"/>
          <a:ext cx="1066352" cy="55211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90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Design</a:t>
          </a:r>
          <a:endParaRPr lang="en-US" sz="1100" kern="1200"/>
        </a:p>
      </dsp:txBody>
      <dsp:txXfrm>
        <a:off x="1503307" y="379072"/>
        <a:ext cx="1066352" cy="552110"/>
      </dsp:txXfrm>
    </dsp:sp>
    <dsp:sp modelId="{FC87F929-6B37-41DE-B51E-1AE381146DBF}">
      <dsp:nvSpPr>
        <dsp:cNvPr id="0" name=""/>
        <dsp:cNvSpPr/>
      </dsp:nvSpPr>
      <dsp:spPr>
        <a:xfrm>
          <a:off x="1521313" y="808491"/>
          <a:ext cx="959717" cy="18403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 to 6 May</a:t>
          </a:r>
        </a:p>
      </dsp:txBody>
      <dsp:txXfrm>
        <a:off x="1521313" y="808491"/>
        <a:ext cx="959717" cy="184036"/>
      </dsp:txXfrm>
    </dsp:sp>
    <dsp:sp modelId="{44DE2684-4270-4E44-A928-43CA719A0760}">
      <dsp:nvSpPr>
        <dsp:cNvPr id="0" name=""/>
        <dsp:cNvSpPr/>
      </dsp:nvSpPr>
      <dsp:spPr>
        <a:xfrm>
          <a:off x="2933946" y="379072"/>
          <a:ext cx="1066352" cy="55211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90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Development</a:t>
          </a:r>
          <a:endParaRPr lang="en-US" sz="1100" kern="1200"/>
        </a:p>
      </dsp:txBody>
      <dsp:txXfrm>
        <a:off x="2933946" y="379072"/>
        <a:ext cx="1066352" cy="552110"/>
      </dsp:txXfrm>
    </dsp:sp>
    <dsp:sp modelId="{99F948C5-E599-4500-B1A4-CCECECDEB831}">
      <dsp:nvSpPr>
        <dsp:cNvPr id="0" name=""/>
        <dsp:cNvSpPr/>
      </dsp:nvSpPr>
      <dsp:spPr>
        <a:xfrm>
          <a:off x="3147216" y="808491"/>
          <a:ext cx="959717" cy="18403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6  to 12 May</a:t>
          </a:r>
        </a:p>
      </dsp:txBody>
      <dsp:txXfrm>
        <a:off x="3147216" y="808491"/>
        <a:ext cx="959717" cy="184036"/>
      </dsp:txXfrm>
    </dsp:sp>
    <dsp:sp modelId="{62E57A4F-53C3-4728-A6B5-C27DB480E52E}">
      <dsp:nvSpPr>
        <dsp:cNvPr id="0" name=""/>
        <dsp:cNvSpPr/>
      </dsp:nvSpPr>
      <dsp:spPr>
        <a:xfrm>
          <a:off x="4364585" y="379072"/>
          <a:ext cx="1066352" cy="55211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90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Testing</a:t>
          </a:r>
          <a:endParaRPr lang="en-US" sz="1100" kern="1200"/>
        </a:p>
      </dsp:txBody>
      <dsp:txXfrm>
        <a:off x="4364585" y="379072"/>
        <a:ext cx="1066352" cy="552110"/>
      </dsp:txXfrm>
    </dsp:sp>
    <dsp:sp modelId="{86A7BB1C-E610-4D72-B17D-AA97CA016F3A}">
      <dsp:nvSpPr>
        <dsp:cNvPr id="0" name=""/>
        <dsp:cNvSpPr/>
      </dsp:nvSpPr>
      <dsp:spPr>
        <a:xfrm>
          <a:off x="4568335" y="808491"/>
          <a:ext cx="959717" cy="18403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12 to 18 May</a:t>
          </a:r>
        </a:p>
      </dsp:txBody>
      <dsp:txXfrm>
        <a:off x="4568335" y="808491"/>
        <a:ext cx="959717" cy="184036"/>
      </dsp:txXfrm>
    </dsp:sp>
    <dsp:sp modelId="{9AE0A383-169E-46C6-93AA-D37F54C54A3B}">
      <dsp:nvSpPr>
        <dsp:cNvPr id="0" name=""/>
        <dsp:cNvSpPr/>
      </dsp:nvSpPr>
      <dsp:spPr>
        <a:xfrm>
          <a:off x="5795224" y="379072"/>
          <a:ext cx="1066352" cy="55211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90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Documentation</a:t>
          </a:r>
          <a:endParaRPr lang="en-US" sz="1100" kern="1200"/>
        </a:p>
      </dsp:txBody>
      <dsp:txXfrm>
        <a:off x="5795224" y="379072"/>
        <a:ext cx="1066352" cy="552110"/>
      </dsp:txXfrm>
    </dsp:sp>
    <dsp:sp modelId="{3903F1C1-9642-49B6-9134-F6BCB80BA8FE}">
      <dsp:nvSpPr>
        <dsp:cNvPr id="0" name=""/>
        <dsp:cNvSpPr/>
      </dsp:nvSpPr>
      <dsp:spPr>
        <a:xfrm>
          <a:off x="6008494" y="808491"/>
          <a:ext cx="959717" cy="18403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18 to 21 May</a:t>
          </a:r>
        </a:p>
      </dsp:txBody>
      <dsp:txXfrm>
        <a:off x="6008494" y="808491"/>
        <a:ext cx="959717" cy="1840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2021-05-21T00:00:00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0A6A02-BAB6-4B2E-BB37-18CD27E994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8CD94C-7449-4C59-8511-39E95ADF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MS_BBQFlyer</Template>
  <TotalTime>251</TotalTime>
  <Pages>8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bright world</vt:lpstr>
    </vt:vector>
  </TitlesOfParts>
  <Company>pcr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Parent Communication Register App</dc:title>
  <dc:creator>sp</dc:creator>
  <cp:lastModifiedBy>Daniyal</cp:lastModifiedBy>
  <cp:revision>494</cp:revision>
  <cp:lastPrinted>2004-03-16T22:33:00Z</cp:lastPrinted>
  <dcterms:created xsi:type="dcterms:W3CDTF">2016-07-11T14:22:00Z</dcterms:created>
  <dcterms:modified xsi:type="dcterms:W3CDTF">2021-05-21T11:19:00Z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TC010219641033</vt:lpwstr>
  </property>
</Properties>
</file>